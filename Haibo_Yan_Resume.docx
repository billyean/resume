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E41E6" w14:textId="665EFBD4" w:rsidR="0083440D" w:rsidRPr="0083440D" w:rsidRDefault="0083440D" w:rsidP="0083440D">
      <w:pPr>
        <w:widowControl w:val="0"/>
        <w:autoSpaceDE w:val="0"/>
        <w:autoSpaceDN w:val="0"/>
        <w:adjustRightInd w:val="0"/>
        <w:spacing w:after="0" w:line="240" w:lineRule="auto"/>
        <w:rPr>
          <w:rFonts w:cs="Times New Roman"/>
          <w:color w:val="DC5420"/>
          <w:sz w:val="48"/>
          <w:szCs w:val="48"/>
        </w:rPr>
      </w:pPr>
      <w:proofErr w:type="spellStart"/>
      <w:r w:rsidRPr="0083440D">
        <w:rPr>
          <w:rFonts w:cs="Times New Roman"/>
          <w:color w:val="DC5420"/>
          <w:sz w:val="48"/>
          <w:szCs w:val="48"/>
        </w:rPr>
        <w:t xml:space="preserve">Haibo </w:t>
      </w:r>
      <w:proofErr w:type="spellEnd"/>
      <w:r w:rsidRPr="0083440D">
        <w:rPr>
          <w:rFonts w:cs="Times New Roman"/>
          <w:color w:val="DC5420"/>
          <w:sz w:val="48"/>
          <w:szCs w:val="48"/>
        </w:rPr>
        <w:t>Yan</w:t>
      </w:r>
    </w:p>
    <w:p w14:paraId="050EBFA4" w14:textId="25BB2132" w:rsidR="00CE0889" w:rsidRPr="00CE0889" w:rsidRDefault="002C491F" w:rsidP="0083440D">
      <w:pPr>
        <w:widowControl w:val="0"/>
        <w:autoSpaceDE w:val="0"/>
        <w:autoSpaceDN w:val="0"/>
        <w:adjustRightInd w:val="0"/>
        <w:spacing w:after="0" w:line="240" w:lineRule="auto"/>
        <w:rPr>
          <w:rStyle w:val="Hyperlink"/>
          <w:rFonts w:cs="Times New Roman"/>
          <w:color w:val="000000"/>
          <w:sz w:val="22"/>
          <w:szCs w:val="22"/>
          <w:u w:val="none"/>
          <w:lang w:eastAsia="zh-CN"/>
        </w:rPr>
      </w:pPr>
      <w:r>
        <w:rPr>
          <w:rFonts w:cs="Times New Roman"/>
          <w:color w:val="000000"/>
          <w:sz w:val="22"/>
          <w:szCs w:val="22"/>
        </w:rPr>
        <w:t>925</w:t>
      </w:r>
      <w:r w:rsidR="00EF437A">
        <w:rPr>
          <w:rFonts w:cs="Times New Roman"/>
          <w:color w:val="000000"/>
          <w:sz w:val="22"/>
          <w:szCs w:val="22"/>
        </w:rPr>
        <w:t>-</w:t>
      </w:r>
      <w:r>
        <w:rPr>
          <w:rFonts w:cs="Times New Roman"/>
          <w:color w:val="000000"/>
          <w:sz w:val="22"/>
          <w:szCs w:val="22"/>
        </w:rPr>
        <w:t>351</w:t>
      </w:r>
      <w:r w:rsidR="00EF437A">
        <w:rPr>
          <w:rFonts w:cs="Times New Roman"/>
          <w:color w:val="000000"/>
          <w:sz w:val="22"/>
          <w:szCs w:val="22"/>
        </w:rPr>
        <w:t>-</w:t>
      </w:r>
      <w:r>
        <w:rPr>
          <w:rFonts w:cs="Times New Roman"/>
          <w:color w:val="000000"/>
          <w:sz w:val="22"/>
          <w:szCs w:val="22"/>
        </w:rPr>
        <w:t>5817</w:t>
      </w:r>
      <w:r w:rsidR="0083440D" w:rsidRPr="0083440D">
        <w:rPr>
          <w:rFonts w:cs="Times New Roman"/>
          <w:color w:val="000000"/>
          <w:sz w:val="22"/>
          <w:szCs w:val="22"/>
        </w:rPr>
        <w:t xml:space="preserve"> </w:t>
      </w:r>
      <w:hyperlink r:id="rId7" w:history="1">
        <w:r w:rsidRPr="002C491F">
          <w:rPr>
            <w:rStyle w:val="Hyperlink"/>
            <w:rFonts w:cs="Times New Roman" w:hint="eastAsia"/>
            <w:sz w:val="22"/>
            <w:szCs w:val="22"/>
            <w:lang w:eastAsia="zh-CN"/>
          </w:rPr>
          <w:t>haibo.ya</w:t>
        </w:r>
        <w:r w:rsidRPr="002C491F">
          <w:rPr>
            <w:rStyle w:val="Hyperlink"/>
            <w:rFonts w:cs="Times New Roman"/>
            <w:sz w:val="22"/>
            <w:szCs w:val="22"/>
            <w:lang w:eastAsia="zh-CN"/>
          </w:rPr>
          <w:t>n@</w:t>
        </w:r>
        <w:r w:rsidRPr="002C491F">
          <w:rPr>
            <w:rStyle w:val="Hyperlink"/>
            <w:rFonts w:cs="Times New Roman" w:hint="eastAsia"/>
            <w:sz w:val="22"/>
            <w:szCs w:val="22"/>
            <w:lang w:eastAsia="zh-CN"/>
          </w:rPr>
          <w:t>hotmail</w:t>
        </w:r>
        <w:r w:rsidR="0083440D" w:rsidRPr="002C491F">
          <w:rPr>
            <w:rStyle w:val="Hyperlink"/>
            <w:rFonts w:cs="Times New Roman"/>
            <w:sz w:val="22"/>
            <w:szCs w:val="22"/>
          </w:rPr>
          <w:t>.com</w:t>
        </w:r>
      </w:hyperlink>
    </w:p>
    <w:p w14:paraId="26E10C1A" w14:textId="77777777" w:rsidR="0083440D" w:rsidRPr="0083440D" w:rsidRDefault="0083440D" w:rsidP="0083440D">
      <w:pPr>
        <w:widowControl w:val="0"/>
        <w:autoSpaceDE w:val="0"/>
        <w:autoSpaceDN w:val="0"/>
        <w:adjustRightInd w:val="0"/>
        <w:spacing w:after="0" w:line="240" w:lineRule="auto"/>
        <w:rPr>
          <w:rFonts w:cs="Times New Roman"/>
          <w:color w:val="000081"/>
          <w:sz w:val="22"/>
          <w:szCs w:val="22"/>
          <w:lang w:eastAsia="zh-CN"/>
        </w:rPr>
      </w:pPr>
    </w:p>
    <w:p w14:paraId="229A1598" w14:textId="77777777" w:rsidR="0083440D"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Professional Experience</w:t>
      </w:r>
    </w:p>
    <w:p w14:paraId="3A5253C5" w14:textId="25FB0A61" w:rsidR="002C491F" w:rsidRPr="00867777" w:rsidRDefault="002C491F" w:rsidP="002C491F">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Walmart</w:t>
      </w:r>
      <w:r w:rsidRPr="00867777">
        <w:rPr>
          <w:rFonts w:cs="Times New Roman"/>
          <w:color w:val="32302E"/>
          <w:sz w:val="24"/>
          <w:szCs w:val="24"/>
        </w:rPr>
        <w:t xml:space="preserve">, </w:t>
      </w:r>
      <w:r>
        <w:rPr>
          <w:rFonts w:cs="Times New Roman"/>
          <w:color w:val="32302E"/>
          <w:sz w:val="24"/>
          <w:szCs w:val="24"/>
        </w:rPr>
        <w:t>Growth – Sunnyvale</w:t>
      </w:r>
      <w:r w:rsidRPr="00867777">
        <w:rPr>
          <w:rFonts w:cs="Times New Roman"/>
          <w:color w:val="32302E"/>
          <w:sz w:val="24"/>
          <w:szCs w:val="24"/>
        </w:rPr>
        <w:t>, CA</w:t>
      </w:r>
    </w:p>
    <w:p w14:paraId="03648FED" w14:textId="3532F9FA" w:rsidR="002C491F" w:rsidRPr="004453A0" w:rsidRDefault="002C491F" w:rsidP="002C491F">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 xml:space="preserve">Staff </w:t>
      </w:r>
      <w:r w:rsidRPr="004453A0">
        <w:rPr>
          <w:rFonts w:cs="Times New Roman"/>
          <w:color w:val="32302E"/>
          <w:sz w:val="24"/>
          <w:szCs w:val="24"/>
        </w:rPr>
        <w:t xml:space="preserve">Software </w:t>
      </w:r>
      <w:r>
        <w:rPr>
          <w:rFonts w:cs="Times New Roman"/>
          <w:color w:val="32302E"/>
          <w:sz w:val="24"/>
          <w:szCs w:val="24"/>
        </w:rPr>
        <w:t xml:space="preserve">Engineer, </w:t>
      </w:r>
      <w:r w:rsidR="00702468">
        <w:rPr>
          <w:rFonts w:cs="Times New Roman"/>
          <w:color w:val="32302E"/>
          <w:sz w:val="24"/>
          <w:szCs w:val="24"/>
        </w:rPr>
        <w:t>Dec</w:t>
      </w:r>
      <w:r>
        <w:rPr>
          <w:rFonts w:cs="Times New Roman"/>
          <w:color w:val="32302E"/>
          <w:sz w:val="24"/>
          <w:szCs w:val="24"/>
        </w:rPr>
        <w:t xml:space="preserve"> 201</w:t>
      </w:r>
      <w:r w:rsidR="00702468">
        <w:rPr>
          <w:rFonts w:cs="Times New Roman"/>
          <w:color w:val="32302E"/>
          <w:sz w:val="24"/>
          <w:szCs w:val="24"/>
        </w:rPr>
        <w:t>8</w:t>
      </w:r>
      <w:r w:rsidRPr="004453A0">
        <w:rPr>
          <w:rFonts w:cs="Times New Roman"/>
          <w:color w:val="32302E"/>
          <w:sz w:val="24"/>
          <w:szCs w:val="24"/>
        </w:rPr>
        <w:t xml:space="preserve"> – </w:t>
      </w:r>
      <w:r>
        <w:rPr>
          <w:rFonts w:cs="Times New Roman"/>
          <w:color w:val="32302E"/>
          <w:sz w:val="24"/>
          <w:szCs w:val="24"/>
        </w:rPr>
        <w:t>Current</w:t>
      </w:r>
    </w:p>
    <w:p w14:paraId="3B8364A5" w14:textId="00BBC524" w:rsidR="002C491F" w:rsidRDefault="002C491F" w:rsidP="002C491F">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Pr>
          <w:rFonts w:cs="Times New Roman"/>
          <w:color w:val="32302E"/>
          <w:sz w:val="24"/>
          <w:szCs w:val="24"/>
        </w:rPr>
        <w:t xml:space="preserve">As part of the fastest growth department in Walmart labs, developing web-service based advertisement application and ranking/score system for Walmart advertisement data mining pipeline. Maintain cross cloud distributed system and develop new features for Walmart advertisement for online system and grocery system. </w:t>
      </w:r>
    </w:p>
    <w:p w14:paraId="3E86A67B" w14:textId="4CE549DF" w:rsidR="002C491F" w:rsidRPr="004453A0" w:rsidRDefault="002C491F" w:rsidP="002C491F">
      <w:pPr>
        <w:widowControl w:val="0"/>
        <w:autoSpaceDE w:val="0"/>
        <w:autoSpaceDN w:val="0"/>
        <w:adjustRightInd w:val="0"/>
        <w:spacing w:after="0" w:line="240" w:lineRule="auto"/>
        <w:rPr>
          <w:rFonts w:cs="Roboto-Light"/>
          <w:color w:val="000000" w:themeColor="text1"/>
          <w:sz w:val="24"/>
          <w:szCs w:val="24"/>
        </w:rPr>
      </w:pPr>
      <w:r>
        <w:rPr>
          <w:rFonts w:cs="Times New Roman"/>
          <w:color w:val="32302E"/>
          <w:sz w:val="24"/>
          <w:szCs w:val="24"/>
        </w:rPr>
        <w:t xml:space="preserve">    Create innovative solution to help Walmart advertisement business grow and thrive. Build the whole data pipeline smooth the path that data scientist develop model, evaluate model and deploy model. </w:t>
      </w:r>
    </w:p>
    <w:p w14:paraId="3AB8E562" w14:textId="77777777" w:rsidR="002C491F" w:rsidRDefault="002C491F" w:rsidP="002C491F">
      <w:pPr>
        <w:widowControl w:val="0"/>
        <w:autoSpaceDE w:val="0"/>
        <w:autoSpaceDN w:val="0"/>
        <w:adjustRightInd w:val="0"/>
        <w:spacing w:after="0" w:line="240" w:lineRule="auto"/>
        <w:rPr>
          <w:rFonts w:cs="Times New Roman"/>
          <w:color w:val="DC5420"/>
          <w:sz w:val="32"/>
          <w:szCs w:val="32"/>
        </w:rPr>
      </w:pPr>
    </w:p>
    <w:p w14:paraId="77492804" w14:textId="3D057D07" w:rsidR="002A05E8" w:rsidRPr="00867777" w:rsidRDefault="00DA4FAD" w:rsidP="002A05E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Cloudera</w:t>
      </w:r>
      <w:r w:rsidR="002A05E8" w:rsidRPr="00867777">
        <w:rPr>
          <w:rFonts w:cs="Times New Roman"/>
          <w:color w:val="32302E"/>
          <w:sz w:val="24"/>
          <w:szCs w:val="24"/>
        </w:rPr>
        <w:t xml:space="preserve">, </w:t>
      </w:r>
      <w:r>
        <w:rPr>
          <w:rFonts w:cs="Times New Roman"/>
          <w:color w:val="32302E"/>
          <w:sz w:val="24"/>
          <w:szCs w:val="24"/>
        </w:rPr>
        <w:t>HDFS</w:t>
      </w:r>
      <w:r w:rsidR="002A05E8">
        <w:rPr>
          <w:rFonts w:cs="Times New Roman"/>
          <w:color w:val="32302E"/>
          <w:sz w:val="24"/>
          <w:szCs w:val="24"/>
        </w:rPr>
        <w:t xml:space="preserve"> – </w:t>
      </w:r>
      <w:r>
        <w:rPr>
          <w:rFonts w:cs="Times New Roman"/>
          <w:color w:val="32302E"/>
          <w:sz w:val="24"/>
          <w:szCs w:val="24"/>
        </w:rPr>
        <w:t>Palo Alto</w:t>
      </w:r>
      <w:r w:rsidR="002A05E8" w:rsidRPr="00867777">
        <w:rPr>
          <w:rFonts w:cs="Times New Roman"/>
          <w:color w:val="32302E"/>
          <w:sz w:val="24"/>
          <w:szCs w:val="24"/>
        </w:rPr>
        <w:t>, CA</w:t>
      </w:r>
    </w:p>
    <w:p w14:paraId="4C912759" w14:textId="3ABCD929" w:rsidR="002A05E8" w:rsidRPr="004453A0" w:rsidRDefault="002C491F" w:rsidP="002A05E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 xml:space="preserve">Principal </w:t>
      </w:r>
      <w:r w:rsidR="002A05E8" w:rsidRPr="004453A0">
        <w:rPr>
          <w:rFonts w:cs="Times New Roman"/>
          <w:color w:val="32302E"/>
          <w:sz w:val="24"/>
          <w:szCs w:val="24"/>
        </w:rPr>
        <w:t xml:space="preserve">Software </w:t>
      </w:r>
      <w:r w:rsidR="00DA4FAD">
        <w:rPr>
          <w:rFonts w:cs="Times New Roman"/>
          <w:color w:val="32302E"/>
          <w:sz w:val="24"/>
          <w:szCs w:val="24"/>
        </w:rPr>
        <w:t>Engineer, Nov 2017</w:t>
      </w:r>
      <w:r w:rsidR="002A05E8" w:rsidRPr="004453A0">
        <w:rPr>
          <w:rFonts w:cs="Times New Roman"/>
          <w:color w:val="32302E"/>
          <w:sz w:val="24"/>
          <w:szCs w:val="24"/>
        </w:rPr>
        <w:t xml:space="preserve"> – </w:t>
      </w:r>
      <w:r w:rsidR="00702468">
        <w:rPr>
          <w:rFonts w:cs="Times New Roman"/>
          <w:color w:val="32302E"/>
          <w:sz w:val="24"/>
          <w:szCs w:val="24"/>
        </w:rPr>
        <w:t>Dec</w:t>
      </w:r>
      <w:r>
        <w:rPr>
          <w:rFonts w:cs="Times New Roman"/>
          <w:color w:val="32302E"/>
          <w:sz w:val="24"/>
          <w:szCs w:val="24"/>
        </w:rPr>
        <w:t xml:space="preserve"> 2018</w:t>
      </w:r>
    </w:p>
    <w:p w14:paraId="3E290593" w14:textId="63D663F1" w:rsidR="002A05E8" w:rsidRDefault="002A05E8" w:rsidP="00DA4FAD">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6360F7">
        <w:rPr>
          <w:rFonts w:cs="Times New Roman"/>
          <w:color w:val="32302E"/>
          <w:sz w:val="24"/>
          <w:szCs w:val="24"/>
        </w:rPr>
        <w:t xml:space="preserve">Maintain Cloudera </w:t>
      </w:r>
      <w:r w:rsidR="004749A3">
        <w:rPr>
          <w:rFonts w:cs="Times New Roman"/>
          <w:color w:val="32302E"/>
          <w:sz w:val="24"/>
          <w:szCs w:val="24"/>
        </w:rPr>
        <w:t>H</w:t>
      </w:r>
      <w:r w:rsidR="00660988">
        <w:rPr>
          <w:rFonts w:cs="Times New Roman"/>
          <w:color w:val="32302E"/>
          <w:sz w:val="24"/>
          <w:szCs w:val="24"/>
        </w:rPr>
        <w:t>adoop distributed file system</w:t>
      </w:r>
      <w:r w:rsidR="004749A3">
        <w:rPr>
          <w:rFonts w:cs="Times New Roman"/>
          <w:color w:val="32302E"/>
          <w:sz w:val="24"/>
          <w:szCs w:val="24"/>
        </w:rPr>
        <w:t xml:space="preserve"> </w:t>
      </w:r>
      <w:r w:rsidR="00783062">
        <w:rPr>
          <w:rFonts w:cs="Times New Roman"/>
          <w:color w:val="32302E"/>
          <w:sz w:val="24"/>
          <w:szCs w:val="24"/>
        </w:rPr>
        <w:t>test code, design and implement</w:t>
      </w:r>
      <w:r w:rsidR="001321B6">
        <w:rPr>
          <w:rFonts w:cs="Times New Roman"/>
          <w:color w:val="32302E"/>
          <w:sz w:val="24"/>
          <w:szCs w:val="24"/>
        </w:rPr>
        <w:t xml:space="preserve"> open source </w:t>
      </w:r>
      <w:r w:rsidR="00010A31">
        <w:rPr>
          <w:rFonts w:cs="Times New Roman"/>
          <w:color w:val="32302E"/>
          <w:sz w:val="24"/>
          <w:szCs w:val="24"/>
        </w:rPr>
        <w:t>project Hadoop</w:t>
      </w:r>
      <w:r w:rsidR="00783062">
        <w:rPr>
          <w:rFonts w:cs="Times New Roman"/>
          <w:color w:val="32302E"/>
          <w:sz w:val="24"/>
          <w:szCs w:val="24"/>
        </w:rPr>
        <w:t xml:space="preserve">’s code and enhance feature for </w:t>
      </w:r>
      <w:r w:rsidR="00660988">
        <w:rPr>
          <w:rFonts w:cs="Times New Roman"/>
          <w:color w:val="32302E"/>
          <w:sz w:val="24"/>
          <w:szCs w:val="24"/>
        </w:rPr>
        <w:t>Hadoop distributed file system.</w:t>
      </w:r>
      <w:r w:rsidR="008E5544">
        <w:rPr>
          <w:rFonts w:cs="Times New Roman"/>
          <w:color w:val="32302E"/>
          <w:sz w:val="24"/>
          <w:szCs w:val="24"/>
        </w:rPr>
        <w:t xml:space="preserve"> </w:t>
      </w:r>
      <w:r w:rsidR="00594B8E">
        <w:rPr>
          <w:rFonts w:cs="Times New Roman"/>
          <w:color w:val="32302E"/>
          <w:sz w:val="24"/>
          <w:szCs w:val="24"/>
        </w:rPr>
        <w:t xml:space="preserve">Execute </w:t>
      </w:r>
      <w:r w:rsidR="00637EEF">
        <w:rPr>
          <w:rFonts w:cs="Times New Roman"/>
          <w:color w:val="32302E"/>
          <w:sz w:val="24"/>
          <w:szCs w:val="24"/>
        </w:rPr>
        <w:t xml:space="preserve">and </w:t>
      </w:r>
      <w:r w:rsidR="0029065B">
        <w:rPr>
          <w:rFonts w:cs="Times New Roman"/>
          <w:color w:val="32302E"/>
          <w:sz w:val="24"/>
          <w:szCs w:val="24"/>
        </w:rPr>
        <w:t xml:space="preserve">run </w:t>
      </w:r>
      <w:r w:rsidR="006777AD">
        <w:rPr>
          <w:rFonts w:cs="Times New Roman"/>
          <w:color w:val="32302E"/>
          <w:sz w:val="24"/>
          <w:szCs w:val="24"/>
        </w:rPr>
        <w:t xml:space="preserve">Cloudera’s Hadoop </w:t>
      </w:r>
      <w:r w:rsidR="0082378E">
        <w:rPr>
          <w:rFonts w:cs="Times New Roman"/>
          <w:color w:val="32302E"/>
          <w:sz w:val="24"/>
          <w:szCs w:val="24"/>
        </w:rPr>
        <w:t>distributed file system</w:t>
      </w:r>
      <w:r w:rsidR="00637EEF">
        <w:rPr>
          <w:rFonts w:cs="Times New Roman"/>
          <w:color w:val="32302E"/>
          <w:sz w:val="24"/>
          <w:szCs w:val="24"/>
        </w:rPr>
        <w:t xml:space="preserve"> smoke tests</w:t>
      </w:r>
      <w:r w:rsidR="0029065B">
        <w:rPr>
          <w:rFonts w:cs="Times New Roman"/>
          <w:color w:val="32302E"/>
          <w:sz w:val="24"/>
          <w:szCs w:val="24"/>
        </w:rPr>
        <w:t xml:space="preserve"> and performance tests.</w:t>
      </w:r>
    </w:p>
    <w:p w14:paraId="3C73D6D8" w14:textId="2D07138A" w:rsidR="00FF124D" w:rsidRPr="004453A0" w:rsidRDefault="00FF124D" w:rsidP="00DA4FAD">
      <w:pPr>
        <w:widowControl w:val="0"/>
        <w:autoSpaceDE w:val="0"/>
        <w:autoSpaceDN w:val="0"/>
        <w:adjustRightInd w:val="0"/>
        <w:spacing w:after="0" w:line="240" w:lineRule="auto"/>
        <w:rPr>
          <w:rFonts w:cs="Roboto-Light"/>
          <w:color w:val="000000" w:themeColor="text1"/>
          <w:sz w:val="24"/>
          <w:szCs w:val="24"/>
        </w:rPr>
      </w:pPr>
      <w:r>
        <w:rPr>
          <w:rFonts w:cs="Times New Roman"/>
          <w:color w:val="32302E"/>
          <w:sz w:val="24"/>
          <w:szCs w:val="24"/>
        </w:rPr>
        <w:t xml:space="preserve">    </w:t>
      </w:r>
      <w:r w:rsidR="0076149C">
        <w:rPr>
          <w:rFonts w:cs="Times New Roman"/>
          <w:color w:val="32302E"/>
          <w:sz w:val="24"/>
          <w:szCs w:val="24"/>
        </w:rPr>
        <w:t xml:space="preserve">Responsible for </w:t>
      </w:r>
      <w:r w:rsidR="00B27F51">
        <w:rPr>
          <w:rFonts w:cs="Times New Roman"/>
          <w:color w:val="32302E"/>
          <w:sz w:val="24"/>
          <w:szCs w:val="24"/>
        </w:rPr>
        <w:t xml:space="preserve">Hadoop distributed file system Snapshot feature test development. </w:t>
      </w:r>
      <w:r w:rsidR="0030370A">
        <w:rPr>
          <w:rFonts w:cs="Times New Roman"/>
          <w:color w:val="32302E"/>
          <w:sz w:val="24"/>
          <w:szCs w:val="24"/>
        </w:rPr>
        <w:t xml:space="preserve">Drive </w:t>
      </w:r>
      <w:r w:rsidR="00A06004">
        <w:rPr>
          <w:rFonts w:cs="Times New Roman"/>
          <w:color w:val="32302E"/>
          <w:sz w:val="24"/>
          <w:szCs w:val="24"/>
        </w:rPr>
        <w:t xml:space="preserve">the robustness of </w:t>
      </w:r>
      <w:r w:rsidR="00DC795D">
        <w:rPr>
          <w:rFonts w:cs="Times New Roman"/>
          <w:color w:val="32302E"/>
          <w:sz w:val="24"/>
          <w:szCs w:val="24"/>
        </w:rPr>
        <w:t xml:space="preserve">Hadoop distributed file </w:t>
      </w:r>
      <w:r w:rsidR="00142617">
        <w:rPr>
          <w:rFonts w:cs="Times New Roman"/>
          <w:color w:val="32302E"/>
          <w:sz w:val="24"/>
          <w:szCs w:val="24"/>
        </w:rPr>
        <w:t xml:space="preserve">system </w:t>
      </w:r>
      <w:r w:rsidR="00DC795D">
        <w:rPr>
          <w:rFonts w:cs="Times New Roman"/>
          <w:color w:val="32302E"/>
          <w:sz w:val="24"/>
          <w:szCs w:val="24"/>
        </w:rPr>
        <w:t xml:space="preserve">test code and automated </w:t>
      </w:r>
      <w:r w:rsidR="00142617">
        <w:rPr>
          <w:rFonts w:cs="Times New Roman"/>
          <w:color w:val="32302E"/>
          <w:sz w:val="24"/>
          <w:szCs w:val="24"/>
        </w:rPr>
        <w:t xml:space="preserve">Hadoop distributed file system’s </w:t>
      </w:r>
      <w:r w:rsidR="00F86796">
        <w:rPr>
          <w:rFonts w:cs="Times New Roman"/>
          <w:color w:val="32302E"/>
          <w:sz w:val="24"/>
          <w:szCs w:val="24"/>
        </w:rPr>
        <w:t xml:space="preserve">CICD system. Fix </w:t>
      </w:r>
      <w:r w:rsidR="00C346AD">
        <w:rPr>
          <w:rFonts w:cs="Times New Roman"/>
          <w:color w:val="32302E"/>
          <w:sz w:val="24"/>
          <w:szCs w:val="24"/>
        </w:rPr>
        <w:t xml:space="preserve">Hadoop distributed file system production bugs and test bugs. Support </w:t>
      </w:r>
      <w:r w:rsidR="000308ED">
        <w:rPr>
          <w:rFonts w:cs="Times New Roman"/>
          <w:color w:val="32302E"/>
          <w:sz w:val="24"/>
          <w:szCs w:val="24"/>
        </w:rPr>
        <w:t xml:space="preserve">Cloudera </w:t>
      </w:r>
      <w:r w:rsidR="001967EB">
        <w:rPr>
          <w:rFonts w:cs="Times New Roman"/>
          <w:color w:val="32302E"/>
          <w:sz w:val="24"/>
          <w:szCs w:val="24"/>
        </w:rPr>
        <w:t>customer issue</w:t>
      </w:r>
      <w:r w:rsidR="000308ED">
        <w:rPr>
          <w:rFonts w:cs="Times New Roman"/>
          <w:color w:val="32302E"/>
          <w:sz w:val="24"/>
          <w:szCs w:val="24"/>
        </w:rPr>
        <w:t xml:space="preserve"> on Hadoop distributed file system.</w:t>
      </w:r>
    </w:p>
    <w:p w14:paraId="46C7C0B4" w14:textId="77777777" w:rsidR="002A05E8" w:rsidRDefault="002A05E8" w:rsidP="0083440D">
      <w:pPr>
        <w:widowControl w:val="0"/>
        <w:autoSpaceDE w:val="0"/>
        <w:autoSpaceDN w:val="0"/>
        <w:adjustRightInd w:val="0"/>
        <w:spacing w:after="0" w:line="240" w:lineRule="auto"/>
        <w:rPr>
          <w:rFonts w:cs="Times New Roman"/>
          <w:color w:val="DC5420"/>
          <w:sz w:val="32"/>
          <w:szCs w:val="32"/>
        </w:rPr>
      </w:pPr>
    </w:p>
    <w:p w14:paraId="5241AB1B" w14:textId="094276AD" w:rsidR="00513C48" w:rsidRPr="00867777"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Intuit</w:t>
      </w:r>
      <w:r w:rsidRPr="00867777">
        <w:rPr>
          <w:rFonts w:cs="Times New Roman"/>
          <w:color w:val="32302E"/>
          <w:sz w:val="24"/>
          <w:szCs w:val="24"/>
        </w:rPr>
        <w:t xml:space="preserve">, </w:t>
      </w:r>
      <w:r>
        <w:rPr>
          <w:rFonts w:cs="Times New Roman"/>
          <w:color w:val="32302E"/>
          <w:sz w:val="24"/>
          <w:szCs w:val="24"/>
        </w:rPr>
        <w:t>IDEA – Mountain View</w:t>
      </w:r>
      <w:r w:rsidRPr="00867777">
        <w:rPr>
          <w:rFonts w:cs="Times New Roman"/>
          <w:color w:val="32302E"/>
          <w:sz w:val="24"/>
          <w:szCs w:val="24"/>
        </w:rPr>
        <w:t>, CA</w:t>
      </w:r>
    </w:p>
    <w:p w14:paraId="3C4E0480" w14:textId="5385A46B" w:rsidR="00513C48" w:rsidRPr="004453A0" w:rsidRDefault="00513C48" w:rsidP="00513C48">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St</w:t>
      </w:r>
      <w:r w:rsidRPr="004453A0">
        <w:rPr>
          <w:rFonts w:cs="Times New Roman"/>
          <w:color w:val="32302E"/>
          <w:sz w:val="24"/>
          <w:szCs w:val="24"/>
        </w:rPr>
        <w:t xml:space="preserve">aff Software Engineer, Nov 2015 – </w:t>
      </w:r>
      <w:r w:rsidR="00B943AD">
        <w:rPr>
          <w:rFonts w:cs="Times New Roman"/>
          <w:color w:val="32302E"/>
          <w:sz w:val="24"/>
          <w:szCs w:val="24"/>
        </w:rPr>
        <w:t>Nov</w:t>
      </w:r>
      <w:r w:rsidR="00A21B48">
        <w:rPr>
          <w:rFonts w:cs="Times New Roman"/>
          <w:color w:val="32302E"/>
          <w:sz w:val="24"/>
          <w:szCs w:val="24"/>
        </w:rPr>
        <w:t xml:space="preserve"> 2017</w:t>
      </w:r>
    </w:p>
    <w:p w14:paraId="4861B3C7" w14:textId="5EF72648" w:rsidR="0053094E" w:rsidRPr="004453A0" w:rsidRDefault="00513C48" w:rsidP="0053094E">
      <w:pPr>
        <w:widowControl w:val="0"/>
        <w:autoSpaceDE w:val="0"/>
        <w:autoSpaceDN w:val="0"/>
        <w:adjustRightInd w:val="0"/>
        <w:spacing w:after="0" w:line="240" w:lineRule="auto"/>
        <w:rPr>
          <w:rFonts w:cs="Times New Roman"/>
          <w:color w:val="32302E"/>
          <w:sz w:val="24"/>
          <w:szCs w:val="24"/>
        </w:rPr>
      </w:pPr>
      <w:r w:rsidRPr="004453A0">
        <w:rPr>
          <w:rFonts w:ascii="SimSun" w:eastAsia="SimSun" w:hAnsi="SimSun" w:cs="SimSun"/>
          <w:color w:val="32302E"/>
          <w:sz w:val="24"/>
          <w:szCs w:val="24"/>
        </w:rPr>
        <w:t></w:t>
      </w:r>
      <w:r w:rsidRPr="004453A0">
        <w:rPr>
          <w:rFonts w:cs="Times New Roman"/>
          <w:color w:val="32302E"/>
          <w:sz w:val="24"/>
          <w:szCs w:val="24"/>
        </w:rPr>
        <w:t xml:space="preserve"> </w:t>
      </w:r>
      <w:r w:rsidR="0053094E" w:rsidRPr="004453A0">
        <w:rPr>
          <w:rFonts w:cs="Times New Roman"/>
          <w:color w:val="32302E"/>
          <w:sz w:val="24"/>
          <w:szCs w:val="24"/>
        </w:rPr>
        <w:t>Design and implement Intuit A/B Testing product</w:t>
      </w:r>
      <w:r w:rsidRPr="004453A0">
        <w:rPr>
          <w:rFonts w:cs="Times New Roman"/>
          <w:color w:val="32302E"/>
          <w:sz w:val="24"/>
          <w:szCs w:val="24"/>
        </w:rPr>
        <w:t xml:space="preserve"> </w:t>
      </w:r>
      <w:r w:rsidR="0053094E" w:rsidRPr="004453A0">
        <w:rPr>
          <w:rFonts w:cs="Times New Roman"/>
          <w:color w:val="32302E"/>
          <w:sz w:val="24"/>
          <w:szCs w:val="24"/>
        </w:rPr>
        <w:t>Jabba</w:t>
      </w:r>
      <w:r w:rsidRPr="004453A0">
        <w:rPr>
          <w:rFonts w:cs="Times New Roman"/>
          <w:color w:val="32302E"/>
          <w:sz w:val="24"/>
          <w:szCs w:val="24"/>
        </w:rPr>
        <w:t xml:space="preserve">. </w:t>
      </w:r>
      <w:r w:rsidR="0053094E" w:rsidRPr="004453A0">
        <w:rPr>
          <w:rFonts w:cs="Times New Roman"/>
          <w:color w:val="32302E"/>
          <w:sz w:val="24"/>
          <w:szCs w:val="24"/>
        </w:rPr>
        <w:t xml:space="preserve"> Design dozens of </w:t>
      </w:r>
      <w:r w:rsidR="002C491F" w:rsidRPr="004453A0">
        <w:rPr>
          <w:rFonts w:cs="Times New Roman"/>
          <w:color w:val="32302E"/>
          <w:sz w:val="24"/>
          <w:szCs w:val="24"/>
        </w:rPr>
        <w:t>solutions</w:t>
      </w:r>
      <w:r w:rsidR="0053094E" w:rsidRPr="004453A0">
        <w:rPr>
          <w:rFonts w:cs="Times New Roman"/>
          <w:color w:val="32302E"/>
          <w:sz w:val="24"/>
          <w:szCs w:val="24"/>
        </w:rPr>
        <w:t xml:space="preserve"> driving continuous improvement to processes, system, </w:t>
      </w:r>
      <w:r w:rsidR="002C491F" w:rsidRPr="004453A0">
        <w:rPr>
          <w:rFonts w:cs="Times New Roman"/>
          <w:color w:val="32302E"/>
          <w:sz w:val="24"/>
          <w:szCs w:val="24"/>
        </w:rPr>
        <w:t>workflow</w:t>
      </w:r>
      <w:r w:rsidR="0053094E" w:rsidRPr="004453A0">
        <w:rPr>
          <w:rFonts w:cs="Times New Roman"/>
          <w:color w:val="32302E"/>
          <w:sz w:val="24"/>
          <w:szCs w:val="24"/>
        </w:rPr>
        <w:t xml:space="preserve"> and customer responsiveness.</w:t>
      </w:r>
    </w:p>
    <w:p w14:paraId="39282B41" w14:textId="6AF8214B" w:rsidR="0053094E" w:rsidRPr="004453A0" w:rsidRDefault="0053094E" w:rsidP="0053094E">
      <w:pPr>
        <w:rPr>
          <w:rFonts w:cs="Roboto-Light"/>
          <w:color w:val="000000" w:themeColor="text1"/>
          <w:sz w:val="24"/>
          <w:szCs w:val="24"/>
        </w:rPr>
      </w:pPr>
      <w:r w:rsidRPr="004453A0">
        <w:rPr>
          <w:rFonts w:cs="Roboto-Light"/>
          <w:color w:val="535353"/>
          <w:sz w:val="24"/>
          <w:szCs w:val="24"/>
        </w:rPr>
        <w:t xml:space="preserve">      </w:t>
      </w:r>
      <w:r w:rsidRPr="004453A0">
        <w:rPr>
          <w:rFonts w:cs="Roboto-Light"/>
          <w:color w:val="000000" w:themeColor="text1"/>
          <w:sz w:val="24"/>
          <w:szCs w:val="24"/>
        </w:rPr>
        <w:t>Drive all phases of enterprise integration and process improvement projects to successful completion, including performance testing automation and implement single sign-on process for Jabba.</w:t>
      </w:r>
    </w:p>
    <w:p w14:paraId="09C13074" w14:textId="05CD6050" w:rsidR="0053094E" w:rsidRDefault="0053094E" w:rsidP="00264A09">
      <w:pPr>
        <w:widowControl w:val="0"/>
        <w:autoSpaceDE w:val="0"/>
        <w:autoSpaceDN w:val="0"/>
        <w:adjustRightInd w:val="0"/>
        <w:spacing w:after="0" w:line="240" w:lineRule="auto"/>
        <w:ind w:firstLine="280"/>
        <w:rPr>
          <w:rFonts w:cs="Roboto-Light"/>
          <w:color w:val="000000" w:themeColor="text1"/>
          <w:sz w:val="24"/>
          <w:szCs w:val="24"/>
        </w:rPr>
      </w:pPr>
      <w:r w:rsidRPr="004453A0">
        <w:rPr>
          <w:rFonts w:cs="Roboto-Light"/>
          <w:color w:val="000000" w:themeColor="text1"/>
          <w:sz w:val="24"/>
          <w:szCs w:val="24"/>
        </w:rPr>
        <w:t xml:space="preserve">Lead open source effort for Jabba product, design open source process and </w:t>
      </w:r>
      <w:r w:rsidR="00D72FF6" w:rsidRPr="004453A0">
        <w:rPr>
          <w:rFonts w:cs="Roboto-Light"/>
          <w:color w:val="000000" w:themeColor="text1"/>
          <w:sz w:val="24"/>
          <w:szCs w:val="24"/>
        </w:rPr>
        <w:t>criteria</w:t>
      </w:r>
      <w:r w:rsidRPr="004453A0">
        <w:rPr>
          <w:rFonts w:cs="Roboto-Light"/>
          <w:color w:val="000000" w:themeColor="text1"/>
          <w:sz w:val="24"/>
          <w:szCs w:val="24"/>
        </w:rPr>
        <w:t xml:space="preserve"> for Jabba. Refactor Jabba product code and improve Jabba code coverage.</w:t>
      </w:r>
    </w:p>
    <w:p w14:paraId="7DECBF7D" w14:textId="79725286" w:rsidR="00264A09" w:rsidRDefault="00264A09" w:rsidP="00264A09">
      <w:pPr>
        <w:widowControl w:val="0"/>
        <w:tabs>
          <w:tab w:val="left" w:pos="220"/>
          <w:tab w:val="left" w:pos="720"/>
        </w:tabs>
        <w:autoSpaceDE w:val="0"/>
        <w:autoSpaceDN w:val="0"/>
        <w:adjustRightInd w:val="0"/>
        <w:spacing w:after="0" w:line="240" w:lineRule="auto"/>
        <w:ind w:firstLine="220"/>
        <w:rPr>
          <w:rFonts w:ascii="Helvetica" w:hAnsi="Helvetica" w:cs="Helvetica"/>
          <w:color w:val="auto"/>
          <w:sz w:val="24"/>
          <w:szCs w:val="24"/>
        </w:rPr>
      </w:pPr>
      <w:r>
        <w:rPr>
          <w:rFonts w:ascii="Calibri" w:hAnsi="Calibri" w:cs="Calibri"/>
          <w:color w:val="auto"/>
          <w:sz w:val="24"/>
          <w:szCs w:val="24"/>
        </w:rPr>
        <w:t xml:space="preserve">Designed a large-scaled data </w:t>
      </w:r>
      <w:r w:rsidR="00D72FF6">
        <w:rPr>
          <w:rFonts w:ascii="Calibri" w:hAnsi="Calibri" w:cs="Calibri"/>
          <w:color w:val="auto"/>
          <w:sz w:val="24"/>
          <w:szCs w:val="24"/>
        </w:rPr>
        <w:t>pipeline</w:t>
      </w:r>
      <w:r>
        <w:rPr>
          <w:rFonts w:ascii="Calibri" w:hAnsi="Calibri" w:cs="Calibri"/>
          <w:color w:val="auto"/>
          <w:sz w:val="24"/>
          <w:szCs w:val="24"/>
        </w:rPr>
        <w:t xml:space="preserve"> using Apache Kafka, Spark, Hive and HDFS that consume customer data and present to data scientist. This data pipeline </w:t>
      </w:r>
      <w:r w:rsidR="002C491F">
        <w:rPr>
          <w:rFonts w:ascii="Calibri" w:hAnsi="Calibri" w:cs="Calibri"/>
          <w:color w:val="auto"/>
          <w:sz w:val="24"/>
          <w:szCs w:val="24"/>
        </w:rPr>
        <w:t>collects</w:t>
      </w:r>
      <w:r>
        <w:rPr>
          <w:rFonts w:ascii="Calibri" w:hAnsi="Calibri" w:cs="Calibri"/>
          <w:color w:val="auto"/>
          <w:sz w:val="24"/>
          <w:szCs w:val="24"/>
        </w:rPr>
        <w:t xml:space="preserve"> Intuit customer clickstream events, store in Apache Kafka, </w:t>
      </w:r>
      <w:r w:rsidR="002C491F">
        <w:rPr>
          <w:rFonts w:ascii="Calibri" w:hAnsi="Calibri" w:cs="Calibri"/>
          <w:color w:val="auto"/>
          <w:sz w:val="24"/>
          <w:szCs w:val="24"/>
        </w:rPr>
        <w:t>these big chunks of data</w:t>
      </w:r>
      <w:r>
        <w:rPr>
          <w:rFonts w:ascii="Calibri" w:hAnsi="Calibri" w:cs="Calibri"/>
          <w:color w:val="auto"/>
          <w:sz w:val="24"/>
          <w:szCs w:val="24"/>
        </w:rPr>
        <w:t xml:space="preserve"> will be transformed by spark job and eventually go into hive database.</w:t>
      </w:r>
    </w:p>
    <w:p w14:paraId="2DBBB4B6" w14:textId="1DC2E8CF" w:rsidR="00264A09" w:rsidRPr="004453A0" w:rsidRDefault="00264A09" w:rsidP="00264A09">
      <w:pPr>
        <w:widowControl w:val="0"/>
        <w:autoSpaceDE w:val="0"/>
        <w:autoSpaceDN w:val="0"/>
        <w:adjustRightInd w:val="0"/>
        <w:spacing w:after="0" w:line="240" w:lineRule="auto"/>
        <w:ind w:firstLine="280"/>
        <w:rPr>
          <w:rFonts w:cs="Roboto-Light"/>
          <w:color w:val="000000" w:themeColor="text1"/>
          <w:sz w:val="24"/>
          <w:szCs w:val="24"/>
        </w:rPr>
      </w:pPr>
      <w:r>
        <w:rPr>
          <w:rFonts w:ascii="Calibri" w:hAnsi="Calibri" w:cs="Calibri"/>
          <w:color w:val="auto"/>
          <w:sz w:val="24"/>
          <w:szCs w:val="24"/>
        </w:rPr>
        <w:t>Build a respo</w:t>
      </w:r>
      <w:r w:rsidR="00D72FF6">
        <w:rPr>
          <w:rFonts w:ascii="Calibri" w:hAnsi="Calibri" w:cs="Calibri"/>
          <w:color w:val="auto"/>
          <w:sz w:val="24"/>
          <w:szCs w:val="24"/>
        </w:rPr>
        <w:t>n</w:t>
      </w:r>
      <w:r>
        <w:rPr>
          <w:rFonts w:ascii="Calibri" w:hAnsi="Calibri" w:cs="Calibri"/>
          <w:color w:val="auto"/>
          <w:sz w:val="24"/>
          <w:szCs w:val="24"/>
        </w:rPr>
        <w:t xml:space="preserve">sive test framework that testing data pipeline that supports </w:t>
      </w:r>
      <w:r w:rsidR="00D72FF6">
        <w:rPr>
          <w:rFonts w:ascii="Calibri" w:hAnsi="Calibri" w:cs="Calibri"/>
          <w:color w:val="auto"/>
          <w:sz w:val="24"/>
          <w:szCs w:val="24"/>
        </w:rPr>
        <w:t>Hadoop</w:t>
      </w:r>
      <w:r>
        <w:rPr>
          <w:rFonts w:ascii="Calibri" w:hAnsi="Calibri" w:cs="Calibri"/>
          <w:color w:val="auto"/>
          <w:sz w:val="24"/>
          <w:szCs w:val="24"/>
        </w:rPr>
        <w:t xml:space="preserve"> HDFS, </w:t>
      </w:r>
      <w:r w:rsidR="00D72FF6">
        <w:rPr>
          <w:rFonts w:ascii="Calibri" w:hAnsi="Calibri" w:cs="Calibri"/>
          <w:color w:val="auto"/>
          <w:sz w:val="24"/>
          <w:szCs w:val="24"/>
        </w:rPr>
        <w:t>Apache</w:t>
      </w:r>
      <w:r>
        <w:rPr>
          <w:rFonts w:ascii="Calibri" w:hAnsi="Calibri" w:cs="Calibri"/>
          <w:color w:val="auto"/>
          <w:sz w:val="24"/>
          <w:szCs w:val="24"/>
        </w:rPr>
        <w:t xml:space="preserve"> Kafka, Cassandra.</w:t>
      </w:r>
    </w:p>
    <w:p w14:paraId="0499B839" w14:textId="77777777" w:rsidR="0053094E" w:rsidRPr="0053094E" w:rsidRDefault="0053094E" w:rsidP="0053094E">
      <w:pPr>
        <w:widowControl w:val="0"/>
        <w:autoSpaceDE w:val="0"/>
        <w:autoSpaceDN w:val="0"/>
        <w:adjustRightInd w:val="0"/>
        <w:spacing w:after="0" w:line="240" w:lineRule="auto"/>
        <w:ind w:firstLine="320"/>
        <w:rPr>
          <w:rFonts w:cs="Times New Roman"/>
          <w:color w:val="DC5420"/>
          <w:sz w:val="24"/>
          <w:szCs w:val="24"/>
        </w:rPr>
      </w:pPr>
    </w:p>
    <w:p w14:paraId="35E3A94B" w14:textId="42110D4E" w:rsidR="00F31118"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ORACLE AMERICA INC, JAVA PLATFORM GROUP - SANTA CLARA, CA</w:t>
      </w:r>
    </w:p>
    <w:p w14:paraId="52886E80" w14:textId="60CE079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Member of Techn</w:t>
      </w:r>
      <w:r w:rsidR="00513C48">
        <w:rPr>
          <w:rFonts w:cs="Times New Roman"/>
          <w:color w:val="32302E"/>
          <w:sz w:val="24"/>
          <w:szCs w:val="24"/>
        </w:rPr>
        <w:t xml:space="preserve">ical Staff, Feb 2011 – </w:t>
      </w:r>
      <w:r w:rsidR="002C491F">
        <w:rPr>
          <w:rFonts w:cs="Times New Roman"/>
          <w:color w:val="32302E"/>
          <w:sz w:val="24"/>
          <w:szCs w:val="24"/>
        </w:rPr>
        <w:t>Nov</w:t>
      </w:r>
      <w:r w:rsidR="00513C48">
        <w:rPr>
          <w:rFonts w:cs="Times New Roman"/>
          <w:color w:val="32302E"/>
          <w:sz w:val="24"/>
          <w:szCs w:val="24"/>
        </w:rPr>
        <w:t xml:space="preserve"> 2015</w:t>
      </w:r>
    </w:p>
    <w:p w14:paraId="5703FC9D"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lastRenderedPageBreak/>
        <w:t></w:t>
      </w:r>
      <w:r w:rsidRPr="00F31118">
        <w:rPr>
          <w:rFonts w:cs="Times New Roman"/>
          <w:color w:val="32302E"/>
          <w:sz w:val="24"/>
          <w:szCs w:val="24"/>
        </w:rPr>
        <w:t xml:space="preserve"> Responsible for JDK 7/8 networking quality assurance</w:t>
      </w:r>
    </w:p>
    <w:p w14:paraId="4EFF0440" w14:textId="5A2F461A"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Review existing test programs for JDK libs, xml, networking component, including tests for JDK library like collection framework, </w:t>
      </w:r>
      <w:r w:rsidR="002C491F" w:rsidRPr="00F31118">
        <w:rPr>
          <w:rFonts w:cs="Times New Roman"/>
          <w:color w:val="32302E"/>
          <w:sz w:val="24"/>
          <w:szCs w:val="24"/>
        </w:rPr>
        <w:t>Lang, IO</w:t>
      </w:r>
      <w:r w:rsidRPr="00F31118">
        <w:rPr>
          <w:rFonts w:cs="Times New Roman"/>
          <w:color w:val="32302E"/>
          <w:sz w:val="24"/>
          <w:szCs w:val="24"/>
        </w:rPr>
        <w:t xml:space="preserve">/NIO, zip, Concurrency library, JAXP, RMI. Improve test quality and fix test bugs. Also work on </w:t>
      </w:r>
      <w:proofErr w:type="spellStart"/>
      <w:r w:rsidRPr="00F31118">
        <w:rPr>
          <w:rFonts w:cs="Times New Roman"/>
          <w:color w:val="32302E"/>
          <w:sz w:val="24"/>
          <w:szCs w:val="24"/>
        </w:rPr>
        <w:t>Langtools</w:t>
      </w:r>
      <w:proofErr w:type="spellEnd"/>
      <w:r w:rsidRPr="00F31118">
        <w:rPr>
          <w:rFonts w:cs="Times New Roman"/>
          <w:color w:val="32302E"/>
          <w:sz w:val="24"/>
          <w:szCs w:val="24"/>
        </w:rPr>
        <w:t xml:space="preserve"> team to design and develop tests for Java compiler</w:t>
      </w:r>
      <w:r w:rsidR="00E643E8" w:rsidRPr="00F31118">
        <w:rPr>
          <w:rFonts w:cs="Times New Roman"/>
          <w:color w:val="32302E"/>
          <w:sz w:val="24"/>
          <w:szCs w:val="24"/>
        </w:rPr>
        <w:t xml:space="preserve"> - </w:t>
      </w:r>
      <w:proofErr w:type="spellStart"/>
      <w:r w:rsidR="00E643E8" w:rsidRPr="00F31118">
        <w:rPr>
          <w:rFonts w:cs="Times New Roman"/>
          <w:color w:val="32302E"/>
          <w:sz w:val="24"/>
          <w:szCs w:val="24"/>
        </w:rPr>
        <w:t>javac</w:t>
      </w:r>
      <w:proofErr w:type="spellEnd"/>
      <w:r w:rsidRPr="00F31118">
        <w:rPr>
          <w:rFonts w:cs="Times New Roman"/>
          <w:color w:val="32302E"/>
          <w:sz w:val="24"/>
          <w:szCs w:val="24"/>
        </w:rPr>
        <w:t xml:space="preserve">, </w:t>
      </w:r>
      <w:r w:rsidR="00D72FF6">
        <w:rPr>
          <w:rFonts w:cs="Times New Roman"/>
          <w:color w:val="32302E"/>
          <w:sz w:val="24"/>
          <w:szCs w:val="24"/>
        </w:rPr>
        <w:t xml:space="preserve">java </w:t>
      </w:r>
      <w:proofErr w:type="spellStart"/>
      <w:r w:rsidR="00D72FF6">
        <w:rPr>
          <w:rFonts w:cs="Times New Roman"/>
          <w:color w:val="32302E"/>
          <w:sz w:val="24"/>
          <w:szCs w:val="24"/>
        </w:rPr>
        <w:t>D</w:t>
      </w:r>
      <w:r w:rsidR="00E643E8" w:rsidRPr="00F31118">
        <w:rPr>
          <w:rFonts w:cs="Times New Roman"/>
          <w:color w:val="32302E"/>
          <w:sz w:val="24"/>
          <w:szCs w:val="24"/>
        </w:rPr>
        <w:t>ecompiler</w:t>
      </w:r>
      <w:proofErr w:type="spellEnd"/>
      <w:r w:rsidR="00E643E8" w:rsidRPr="00F31118">
        <w:rPr>
          <w:rFonts w:cs="Times New Roman"/>
          <w:color w:val="32302E"/>
          <w:sz w:val="24"/>
          <w:szCs w:val="24"/>
        </w:rPr>
        <w:t xml:space="preserve"> - </w:t>
      </w:r>
      <w:proofErr w:type="spellStart"/>
      <w:r w:rsidRPr="00F31118">
        <w:rPr>
          <w:rFonts w:cs="Times New Roman"/>
          <w:color w:val="32302E"/>
          <w:sz w:val="24"/>
          <w:szCs w:val="24"/>
        </w:rPr>
        <w:t>javap</w:t>
      </w:r>
      <w:proofErr w:type="spellEnd"/>
      <w:r w:rsidRPr="00F31118">
        <w:rPr>
          <w:rFonts w:cs="Times New Roman"/>
          <w:color w:val="32302E"/>
          <w:sz w:val="24"/>
          <w:szCs w:val="24"/>
        </w:rPr>
        <w:t xml:space="preserve"> and Javadoc.</w:t>
      </w:r>
    </w:p>
    <w:p w14:paraId="2852F6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Design and implement JDK test plans, scenarios and procedure. Plan test schedules or strategies in accordance with project scope and delivery dates. Develop testing program that address areas such as regression test, functional tests and performance tests and run execution </w:t>
      </w:r>
      <w:proofErr w:type="gramStart"/>
      <w:r w:rsidRPr="00F31118">
        <w:rPr>
          <w:rFonts w:cs="Times New Roman"/>
          <w:color w:val="32302E"/>
          <w:sz w:val="24"/>
          <w:szCs w:val="24"/>
        </w:rPr>
        <w:t>on .</w:t>
      </w:r>
      <w:proofErr w:type="gramEnd"/>
    </w:p>
    <w:p w14:paraId="11CEF6A4" w14:textId="675152D5"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QE lead for JDK 7 NIO tests framework, JDK 8 lambda and new collection</w:t>
      </w:r>
      <w:r w:rsidR="00F31118" w:rsidRPr="00F31118">
        <w:rPr>
          <w:rFonts w:cs="Times New Roman"/>
          <w:color w:val="32302E"/>
          <w:sz w:val="24"/>
          <w:szCs w:val="24"/>
        </w:rPr>
        <w:t xml:space="preserve"> test</w:t>
      </w:r>
      <w:r w:rsidRPr="00F31118">
        <w:rPr>
          <w:rFonts w:cs="Times New Roman"/>
          <w:color w:val="32302E"/>
          <w:sz w:val="24"/>
          <w:szCs w:val="24"/>
        </w:rPr>
        <w:t xml:space="preserve"> framework, JDK 9 feature modular system. </w:t>
      </w:r>
    </w:p>
    <w:p w14:paraId="4BD89B3D" w14:textId="77777777" w:rsidR="0083440D" w:rsidRPr="00F31118" w:rsidRDefault="0083440D" w:rsidP="0083440D">
      <w:pPr>
        <w:widowControl w:val="0"/>
        <w:autoSpaceDE w:val="0"/>
        <w:autoSpaceDN w:val="0"/>
        <w:adjustRightInd w:val="0"/>
        <w:spacing w:after="0" w:line="240" w:lineRule="auto"/>
        <w:rPr>
          <w:rFonts w:ascii="SimSun" w:eastAsia="SimSun" w:hAnsi="SimSun" w:cs="SimSun"/>
          <w:color w:val="32302E"/>
          <w:sz w:val="24"/>
          <w:szCs w:val="24"/>
        </w:rPr>
      </w:pPr>
      <w:r w:rsidRPr="00F31118">
        <w:rPr>
          <w:rFonts w:ascii="SimSun" w:eastAsia="SimSun" w:hAnsi="SimSun" w:cs="SimSun"/>
          <w:color w:val="000000"/>
          <w:sz w:val="24"/>
          <w:szCs w:val="24"/>
        </w:rPr>
        <w:t></w:t>
      </w:r>
      <w:r w:rsidRPr="00F31118">
        <w:rPr>
          <w:rFonts w:cs="Times New Roman"/>
          <w:color w:val="000000"/>
          <w:sz w:val="24"/>
          <w:szCs w:val="24"/>
        </w:rPr>
        <w:t xml:space="preserve"> </w:t>
      </w:r>
      <w:r w:rsidRPr="00F31118">
        <w:rPr>
          <w:rFonts w:cs="Times New Roman"/>
          <w:color w:val="32302E"/>
          <w:sz w:val="24"/>
          <w:szCs w:val="24"/>
        </w:rPr>
        <w:t xml:space="preserve">Perform as a technology lead and core QE engineer to lead the team to cater new test methodology. </w:t>
      </w:r>
    </w:p>
    <w:p w14:paraId="4FC84CB3"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p>
    <w:p w14:paraId="52334B30" w14:textId="77777777" w:rsidR="0083440D" w:rsidRPr="00867777" w:rsidRDefault="0083440D" w:rsidP="0083440D">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 xml:space="preserve">CA Technology, Clarity PPM - </w:t>
      </w:r>
      <w:r w:rsidR="00E643E8" w:rsidRPr="00867777">
        <w:rPr>
          <w:rFonts w:cs="Times New Roman"/>
          <w:color w:val="32302E"/>
          <w:sz w:val="24"/>
          <w:szCs w:val="24"/>
        </w:rPr>
        <w:t>Beijing PRC</w:t>
      </w:r>
    </w:p>
    <w:p w14:paraId="14D85A50"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Principal software engineer, Nov 2009 – Feb 2011</w:t>
      </w:r>
    </w:p>
    <w:p w14:paraId="4B0D7BCA"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Design and implementation Clarity PPM product OWB &amp; MSP development and customer support</w:t>
      </w:r>
      <w:r w:rsidR="00E643E8" w:rsidRPr="00F31118">
        <w:rPr>
          <w:rFonts w:cs="Times New Roman"/>
          <w:color w:val="32302E"/>
          <w:sz w:val="24"/>
          <w:szCs w:val="24"/>
        </w:rPr>
        <w:t xml:space="preserve">. </w:t>
      </w:r>
    </w:p>
    <w:p w14:paraId="5F52CE38"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sidR="00E643E8" w:rsidRPr="00F31118">
        <w:rPr>
          <w:rFonts w:cs="Times New Roman"/>
          <w:color w:val="32302E"/>
          <w:sz w:val="24"/>
          <w:szCs w:val="24"/>
        </w:rPr>
        <w:t xml:space="preserve">Core developer for Clarity PPM </w:t>
      </w:r>
      <w:r w:rsidRPr="00F31118">
        <w:rPr>
          <w:rFonts w:cs="Times New Roman"/>
          <w:color w:val="32302E"/>
          <w:sz w:val="24"/>
          <w:szCs w:val="24"/>
        </w:rPr>
        <w:t>Open Workbench</w:t>
      </w:r>
      <w:r w:rsidR="00E643E8" w:rsidRPr="00F31118">
        <w:rPr>
          <w:rFonts w:cs="Times New Roman"/>
          <w:color w:val="32302E"/>
          <w:sz w:val="24"/>
          <w:szCs w:val="24"/>
        </w:rPr>
        <w:t xml:space="preserve"> product, Open Workbench</w:t>
      </w:r>
      <w:r w:rsidRPr="00F31118">
        <w:rPr>
          <w:rFonts w:cs="Times New Roman"/>
          <w:color w:val="32302E"/>
          <w:sz w:val="24"/>
          <w:szCs w:val="24"/>
        </w:rPr>
        <w:t xml:space="preserve"> is an open source Windows-based desktop application that provides robust project scheduling and management functionality and is free to distribute throughout the enterprise. When users need to move beyond desktop scheduling to a workgroup, division or enterprise-wide solution, they can upgrade to CA's Clarity™ system, a project and portfolio management system that offers bidirectional integration with Open Workbench.</w:t>
      </w:r>
    </w:p>
    <w:p w14:paraId="06BE3262"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w:t>
      </w:r>
    </w:p>
    <w:p w14:paraId="499F8CA1" w14:textId="77777777" w:rsidR="00E643E8" w:rsidRPr="00867777" w:rsidRDefault="00E643E8" w:rsidP="00E643E8">
      <w:pPr>
        <w:widowControl w:val="0"/>
        <w:autoSpaceDE w:val="0"/>
        <w:autoSpaceDN w:val="0"/>
        <w:adjustRightInd w:val="0"/>
        <w:spacing w:after="0" w:line="240" w:lineRule="auto"/>
        <w:rPr>
          <w:rFonts w:cs="Times New Roman"/>
          <w:color w:val="32302E"/>
          <w:sz w:val="24"/>
          <w:szCs w:val="24"/>
        </w:rPr>
      </w:pPr>
      <w:r w:rsidRPr="00867777">
        <w:rPr>
          <w:rFonts w:cs="Times New Roman"/>
          <w:color w:val="32302E"/>
          <w:sz w:val="24"/>
          <w:szCs w:val="24"/>
        </w:rPr>
        <w:t>IBM, Tivoli - Beijing PRC</w:t>
      </w:r>
    </w:p>
    <w:p w14:paraId="08E2CAB8" w14:textId="77777777"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Staff software engineer, Nov 2005 – Nov 2009</w:t>
      </w:r>
    </w:p>
    <w:p w14:paraId="7F879A3B" w14:textId="44B00DA7" w:rsidR="00E643E8" w:rsidRPr="00F31118" w:rsidRDefault="00D85D2A" w:rsidP="00E643E8">
      <w:pPr>
        <w:widowControl w:val="0"/>
        <w:autoSpaceDE w:val="0"/>
        <w:autoSpaceDN w:val="0"/>
        <w:adjustRightInd w:val="0"/>
        <w:spacing w:after="0" w:line="240" w:lineRule="auto"/>
        <w:rPr>
          <w:rFonts w:cs="Helvetica"/>
          <w:color w:val="auto"/>
          <w:sz w:val="24"/>
          <w:szCs w:val="24"/>
        </w:rPr>
      </w:pPr>
      <w:dir w:val="ltr">
        <w:r w:rsidR="00E643E8" w:rsidRPr="00F31118">
          <w:rPr>
            <w:rFonts w:cs="Helvetica"/>
            <w:color w:val="auto"/>
            <w:sz w:val="24"/>
            <w:szCs w:val="24"/>
          </w:rPr>
          <w:t xml:space="preserve">    Designed and developed IBM Tivoli ITCAM for J2EE/WebSphere product, leading a team to develop GUI for ITCAM for J2EE/</w:t>
        </w:r>
        <w:proofErr w:type="spellStart"/>
        <w:r w:rsidR="00E643E8" w:rsidRPr="00F31118">
          <w:rPr>
            <w:rFonts w:cs="Helvetica"/>
            <w:color w:val="auto"/>
            <w:sz w:val="24"/>
            <w:szCs w:val="24"/>
          </w:rPr>
          <w:t>Websphere</w:t>
        </w:r>
        <w:proofErr w:type="spellEnd"/>
        <w:r w:rsidR="00E643E8" w:rsidRPr="00F31118">
          <w:rPr>
            <w:rFonts w:cs="Helvetica"/>
            <w:color w:val="auto"/>
            <w:sz w:val="24"/>
            <w:szCs w:val="24"/>
          </w:rPr>
          <w:t>. Solving customer technology issues and L3 customer support. ITCAM for J2EE/</w:t>
        </w:r>
        <w:proofErr w:type="spellStart"/>
        <w:r w:rsidR="00E643E8" w:rsidRPr="00F31118">
          <w:rPr>
            <w:rFonts w:cs="Helvetica"/>
            <w:color w:val="auto"/>
            <w:sz w:val="24"/>
            <w:szCs w:val="24"/>
          </w:rPr>
          <w:t>Websphere</w:t>
        </w:r>
        <w:proofErr w:type="spellEnd"/>
        <w:r w:rsidR="00E643E8" w:rsidRPr="00F31118">
          <w:rPr>
            <w:rFonts w:cs="Helvetica"/>
            <w:color w:val="auto"/>
            <w:sz w:val="24"/>
            <w:szCs w:val="24"/>
          </w:rPr>
          <w:t xml:space="preserve"> enables users to view the health of Web applications and servers, then drill down to diagnostic information for specific application requests to identify the root cause of problems.</w:t>
        </w:r>
        <w:r w:rsidR="00E643E8" w:rsidRPr="00F31118">
          <w:rPr>
            <w:rFonts w:ascii="MS Mincho" w:eastAsia="MS Mincho" w:hAnsi="MS Mincho" w:cs="MS Mincho"/>
            <w:color w:val="auto"/>
            <w:sz w:val="24"/>
            <w:szCs w:val="24"/>
          </w:rPr>
          <w:t>  </w:t>
        </w:r>
        <w:r w:rsidR="00515C2E">
          <w:t>‬</w:t>
        </w:r>
        <w:r w:rsidR="00D06120">
          <w:t>‬</w:t>
        </w:r>
        <w:r w:rsidR="000019ED">
          <w:t>‬</w:t>
        </w:r>
        <w:r w:rsidR="00F749F4">
          <w:t>‬</w:t>
        </w:r>
        <w:r w:rsidR="008827ED">
          <w:t>‬</w:t>
        </w:r>
        <w:r w:rsidR="009A5827">
          <w:t>‬</w:t>
        </w:r>
        <w:r w:rsidR="009830F4">
          <w:t>‬</w:t>
        </w:r>
        <w:r w:rsidR="00A97BC8">
          <w:t>‬</w:t>
        </w:r>
        <w:r w:rsidR="00606534">
          <w:t>‬</w:t>
        </w:r>
        <w:r w:rsidR="004F2ABF">
          <w:t>‬</w:t>
        </w:r>
        <w:r>
          <w:t>‬</w:t>
        </w:r>
      </w:dir>
    </w:p>
    <w:p w14:paraId="1034BBC7" w14:textId="4AA04214" w:rsidR="00E643E8" w:rsidRPr="00F31118" w:rsidRDefault="00E643E8" w:rsidP="00E643E8">
      <w:pPr>
        <w:widowControl w:val="0"/>
        <w:autoSpaceDE w:val="0"/>
        <w:autoSpaceDN w:val="0"/>
        <w:adjustRightInd w:val="0"/>
        <w:spacing w:after="0" w:line="240" w:lineRule="auto"/>
        <w:rPr>
          <w:rFonts w:cs="Times New Roman"/>
          <w:color w:val="32302E"/>
          <w:sz w:val="24"/>
          <w:szCs w:val="24"/>
        </w:rPr>
      </w:pPr>
      <w:r w:rsidRPr="00F31118">
        <w:rPr>
          <w:rFonts w:cs="Helvetica"/>
          <w:color w:val="auto"/>
          <w:sz w:val="24"/>
          <w:szCs w:val="24"/>
        </w:rPr>
        <w:t xml:space="preserve">    </w:t>
      </w:r>
      <w:r w:rsidRPr="00F31118">
        <w:rPr>
          <w:rFonts w:eastAsia="MS Mincho" w:cs="MS Mincho"/>
          <w:color w:val="auto"/>
          <w:sz w:val="24"/>
          <w:szCs w:val="24"/>
        </w:rPr>
        <w:t xml:space="preserve">Designed and implemented </w:t>
      </w:r>
      <w:r w:rsidRPr="00F31118">
        <w:rPr>
          <w:rFonts w:cs="Helvetica"/>
          <w:color w:val="auto"/>
          <w:sz w:val="24"/>
          <w:szCs w:val="24"/>
        </w:rPr>
        <w:t xml:space="preserve">IBM Tivoli OMEGAMON family of </w:t>
      </w:r>
      <w:r w:rsidR="002C491F" w:rsidRPr="00F31118">
        <w:rPr>
          <w:rFonts w:cs="Helvetica"/>
          <w:color w:val="auto"/>
          <w:sz w:val="24"/>
          <w:szCs w:val="24"/>
        </w:rPr>
        <w:t>products, provides</w:t>
      </w:r>
      <w:r w:rsidRPr="00F31118">
        <w:rPr>
          <w:rFonts w:cs="Helvetica"/>
          <w:color w:val="auto"/>
          <w:sz w:val="24"/>
          <w:szCs w:val="24"/>
        </w:rPr>
        <w:t xml:space="preserve"> a comprehensive performance and availability solution to proactively analyze and manage operating systems, databases or other environments for optimal performance. It helps you detect bottlenecks and other potential performance problems from multiple vantage points, and quickly isolates and takes action automatically to resolve these issues. </w:t>
      </w:r>
      <w:r w:rsidRPr="00F31118">
        <w:rPr>
          <w:rFonts w:cs="Helvetica"/>
          <w:color w:val="auto"/>
          <w:sz w:val="24"/>
          <w:szCs w:val="24"/>
        </w:rPr>
        <w:t>‬</w:t>
      </w:r>
    </w:p>
    <w:p w14:paraId="52147BF6" w14:textId="77777777" w:rsidR="0083440D" w:rsidRPr="0083440D" w:rsidRDefault="0083440D" w:rsidP="0083440D">
      <w:pPr>
        <w:widowControl w:val="0"/>
        <w:autoSpaceDE w:val="0"/>
        <w:autoSpaceDN w:val="0"/>
        <w:adjustRightInd w:val="0"/>
        <w:spacing w:after="0" w:line="240" w:lineRule="auto"/>
        <w:rPr>
          <w:rFonts w:cs="Times New Roman"/>
          <w:color w:val="32302E"/>
          <w:sz w:val="20"/>
          <w:szCs w:val="20"/>
        </w:rPr>
      </w:pPr>
    </w:p>
    <w:p w14:paraId="16F52F64" w14:textId="2E6B6383" w:rsidR="00CE0889" w:rsidRDefault="00CE0889" w:rsidP="00CE0889">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E</w:t>
      </w:r>
      <w:r>
        <w:rPr>
          <w:rFonts w:cs="Times New Roman"/>
          <w:color w:val="DC5420"/>
          <w:sz w:val="32"/>
          <w:szCs w:val="32"/>
        </w:rPr>
        <w:t>ducation Background</w:t>
      </w:r>
    </w:p>
    <w:p w14:paraId="5C607C7D" w14:textId="2A7C64DF" w:rsidR="008F6A79" w:rsidRPr="00867777" w:rsidRDefault="008F6A79" w:rsidP="008F6A79">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Graduate</w:t>
      </w:r>
      <w:r w:rsidRPr="00867777">
        <w:rPr>
          <w:rFonts w:cs="Times New Roman"/>
          <w:color w:val="32302E"/>
          <w:sz w:val="24"/>
          <w:szCs w:val="24"/>
        </w:rPr>
        <w:t xml:space="preserve"> </w:t>
      </w:r>
      <w:r>
        <w:rPr>
          <w:rFonts w:cs="Times New Roman"/>
          <w:color w:val="32302E"/>
          <w:sz w:val="24"/>
          <w:szCs w:val="24"/>
        </w:rPr>
        <w:t>–</w:t>
      </w:r>
      <w:r w:rsidRPr="00867777">
        <w:rPr>
          <w:rFonts w:cs="Times New Roman"/>
          <w:color w:val="32302E"/>
          <w:sz w:val="24"/>
          <w:szCs w:val="24"/>
        </w:rPr>
        <w:t xml:space="preserve"> </w:t>
      </w:r>
      <w:bookmarkStart w:id="0" w:name="OLE_LINK5"/>
      <w:bookmarkStart w:id="1" w:name="OLE_LINK6"/>
      <w:r>
        <w:rPr>
          <w:rFonts w:cs="Times New Roman"/>
          <w:color w:val="32302E"/>
          <w:sz w:val="24"/>
          <w:szCs w:val="24"/>
        </w:rPr>
        <w:t>Georgia Institute of Technology</w:t>
      </w:r>
      <w:r>
        <w:rPr>
          <w:rFonts w:cs="Times New Roman"/>
          <w:color w:val="32302E"/>
          <w:sz w:val="24"/>
          <w:szCs w:val="24"/>
        </w:rPr>
        <w:t xml:space="preserve"> </w:t>
      </w:r>
      <w:bookmarkEnd w:id="0"/>
      <w:bookmarkEnd w:id="1"/>
      <w:r>
        <w:rPr>
          <w:rFonts w:cs="Times New Roman"/>
          <w:color w:val="32302E"/>
          <w:sz w:val="24"/>
          <w:szCs w:val="24"/>
        </w:rPr>
        <w:t>(</w:t>
      </w:r>
      <w:r>
        <w:rPr>
          <w:rFonts w:cs="Times New Roman"/>
          <w:color w:val="32302E"/>
          <w:sz w:val="24"/>
          <w:szCs w:val="24"/>
        </w:rPr>
        <w:t>Atlanta</w:t>
      </w:r>
      <w:r>
        <w:rPr>
          <w:rFonts w:cs="Times New Roman"/>
          <w:color w:val="32302E"/>
          <w:sz w:val="24"/>
          <w:szCs w:val="24"/>
        </w:rPr>
        <w:t xml:space="preserve"> </w:t>
      </w:r>
      <w:r>
        <w:rPr>
          <w:rFonts w:cs="Times New Roman"/>
          <w:color w:val="32302E"/>
          <w:sz w:val="24"/>
          <w:szCs w:val="24"/>
        </w:rPr>
        <w:t>G</w:t>
      </w:r>
      <w:r>
        <w:rPr>
          <w:rFonts w:cs="Times New Roman"/>
          <w:color w:val="32302E"/>
          <w:sz w:val="24"/>
          <w:szCs w:val="24"/>
        </w:rPr>
        <w:t>A)</w:t>
      </w:r>
    </w:p>
    <w:p w14:paraId="7C94B866" w14:textId="2D330B33" w:rsidR="008F6A79" w:rsidRPr="00F31118" w:rsidRDefault="008F6A79" w:rsidP="008F6A79">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Aug</w:t>
      </w:r>
      <w:r>
        <w:rPr>
          <w:rFonts w:cs="Times New Roman"/>
          <w:color w:val="32302E"/>
          <w:sz w:val="24"/>
          <w:szCs w:val="24"/>
        </w:rPr>
        <w:t xml:space="preserve"> </w:t>
      </w:r>
      <w:r w:rsidRPr="00F31118">
        <w:rPr>
          <w:rFonts w:cs="Times New Roman"/>
          <w:color w:val="32302E"/>
          <w:sz w:val="24"/>
          <w:szCs w:val="24"/>
        </w:rPr>
        <w:t>20</w:t>
      </w:r>
      <w:r>
        <w:rPr>
          <w:rFonts w:cs="Times New Roman"/>
          <w:color w:val="32302E"/>
          <w:sz w:val="24"/>
          <w:szCs w:val="24"/>
        </w:rPr>
        <w:t>20</w:t>
      </w:r>
      <w:r w:rsidRPr="00F31118">
        <w:rPr>
          <w:rFonts w:cs="Times New Roman"/>
          <w:color w:val="32302E"/>
          <w:sz w:val="24"/>
          <w:szCs w:val="24"/>
        </w:rPr>
        <w:t xml:space="preserve"> – </w:t>
      </w:r>
      <w:r>
        <w:rPr>
          <w:rFonts w:cs="Times New Roman"/>
          <w:color w:val="32302E"/>
          <w:sz w:val="24"/>
          <w:szCs w:val="24"/>
        </w:rPr>
        <w:t>Current</w:t>
      </w:r>
    </w:p>
    <w:p w14:paraId="70731DF5" w14:textId="6FCE0E75" w:rsidR="008F6A79" w:rsidRDefault="008F6A79" w:rsidP="008F6A79">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Pr>
          <w:rFonts w:cs="Times New Roman"/>
          <w:color w:val="32302E"/>
          <w:sz w:val="24"/>
          <w:szCs w:val="24"/>
        </w:rPr>
        <w:t xml:space="preserve">Major: </w:t>
      </w:r>
      <w:r>
        <w:rPr>
          <w:rFonts w:cs="Times New Roman"/>
          <w:color w:val="32302E"/>
          <w:sz w:val="24"/>
          <w:szCs w:val="24"/>
        </w:rPr>
        <w:t>Compute Science (Computer Systems)</w:t>
      </w:r>
    </w:p>
    <w:p w14:paraId="0B51386B" w14:textId="2085E3D3" w:rsidR="008F6A79" w:rsidRDefault="008F6A79" w:rsidP="008F6A79">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Pr>
          <w:rFonts w:cs="Times New Roman"/>
          <w:color w:val="32302E"/>
          <w:sz w:val="24"/>
          <w:szCs w:val="24"/>
        </w:rPr>
        <w:t xml:space="preserve">GPA: </w:t>
      </w:r>
      <w:r>
        <w:rPr>
          <w:rFonts w:cs="Times New Roman"/>
          <w:color w:val="32302E"/>
          <w:sz w:val="24"/>
          <w:szCs w:val="24"/>
        </w:rPr>
        <w:t>4</w:t>
      </w:r>
    </w:p>
    <w:p w14:paraId="68D55D12" w14:textId="45EE1073" w:rsidR="008F6A79" w:rsidRDefault="008F6A79" w:rsidP="00CE0889">
      <w:pPr>
        <w:widowControl w:val="0"/>
        <w:autoSpaceDE w:val="0"/>
        <w:autoSpaceDN w:val="0"/>
        <w:adjustRightInd w:val="0"/>
        <w:spacing w:after="0" w:line="240" w:lineRule="auto"/>
        <w:rPr>
          <w:rFonts w:cs="Times New Roman"/>
          <w:color w:val="DC5420"/>
          <w:sz w:val="32"/>
          <w:szCs w:val="32"/>
        </w:rPr>
      </w:pPr>
    </w:p>
    <w:p w14:paraId="58F9F2BA" w14:textId="77777777" w:rsidR="008F6A79" w:rsidRDefault="008F6A79" w:rsidP="00CE0889">
      <w:pPr>
        <w:widowControl w:val="0"/>
        <w:autoSpaceDE w:val="0"/>
        <w:autoSpaceDN w:val="0"/>
        <w:adjustRightInd w:val="0"/>
        <w:spacing w:after="0" w:line="240" w:lineRule="auto"/>
        <w:rPr>
          <w:rFonts w:cs="Times New Roman"/>
          <w:color w:val="DC5420"/>
          <w:sz w:val="32"/>
          <w:szCs w:val="32"/>
        </w:rPr>
      </w:pPr>
    </w:p>
    <w:p w14:paraId="53DF755C" w14:textId="595D8264" w:rsidR="00CE0889" w:rsidRPr="00867777" w:rsidRDefault="0023217E" w:rsidP="00CE0889">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Graduate</w:t>
      </w:r>
      <w:r w:rsidR="00CE0889" w:rsidRPr="00867777">
        <w:rPr>
          <w:rFonts w:cs="Times New Roman"/>
          <w:color w:val="32302E"/>
          <w:sz w:val="24"/>
          <w:szCs w:val="24"/>
        </w:rPr>
        <w:t xml:space="preserve"> </w:t>
      </w:r>
      <w:r w:rsidR="00CE0889">
        <w:rPr>
          <w:rFonts w:cs="Times New Roman"/>
          <w:color w:val="32302E"/>
          <w:sz w:val="24"/>
          <w:szCs w:val="24"/>
        </w:rPr>
        <w:t>–</w:t>
      </w:r>
      <w:r w:rsidR="00CE0889" w:rsidRPr="00867777">
        <w:rPr>
          <w:rFonts w:cs="Times New Roman"/>
          <w:color w:val="32302E"/>
          <w:sz w:val="24"/>
          <w:szCs w:val="24"/>
        </w:rPr>
        <w:t xml:space="preserve"> </w:t>
      </w:r>
      <w:r w:rsidR="00CE0889">
        <w:rPr>
          <w:rFonts w:cs="Times New Roman"/>
          <w:color w:val="32302E"/>
          <w:sz w:val="24"/>
          <w:szCs w:val="24"/>
        </w:rPr>
        <w:t>Claremont Graduate University</w:t>
      </w:r>
      <w:r>
        <w:rPr>
          <w:rFonts w:cs="Times New Roman"/>
          <w:color w:val="32302E"/>
          <w:sz w:val="24"/>
          <w:szCs w:val="24"/>
        </w:rPr>
        <w:t xml:space="preserve"> </w:t>
      </w:r>
      <w:r w:rsidR="00CE0889">
        <w:rPr>
          <w:rFonts w:cs="Times New Roman"/>
          <w:color w:val="32302E"/>
          <w:sz w:val="24"/>
          <w:szCs w:val="24"/>
        </w:rPr>
        <w:t>(Claremont CA)</w:t>
      </w:r>
    </w:p>
    <w:p w14:paraId="3EA62C5B" w14:textId="1B2C7ADB" w:rsidR="00CE0889" w:rsidRPr="00F31118" w:rsidRDefault="0023217E" w:rsidP="00CE0889">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 xml:space="preserve">Jan </w:t>
      </w:r>
      <w:r w:rsidR="00CE0889" w:rsidRPr="00F31118">
        <w:rPr>
          <w:rFonts w:cs="Times New Roman"/>
          <w:color w:val="32302E"/>
          <w:sz w:val="24"/>
          <w:szCs w:val="24"/>
        </w:rPr>
        <w:t>20</w:t>
      </w:r>
      <w:r>
        <w:rPr>
          <w:rFonts w:cs="Times New Roman"/>
          <w:color w:val="32302E"/>
          <w:sz w:val="24"/>
          <w:szCs w:val="24"/>
        </w:rPr>
        <w:t>1</w:t>
      </w:r>
      <w:r w:rsidR="00CE0889" w:rsidRPr="00F31118">
        <w:rPr>
          <w:rFonts w:cs="Times New Roman"/>
          <w:color w:val="32302E"/>
          <w:sz w:val="24"/>
          <w:szCs w:val="24"/>
        </w:rPr>
        <w:t xml:space="preserve">9 – </w:t>
      </w:r>
      <w:r w:rsidR="008F6A79">
        <w:rPr>
          <w:rFonts w:cs="Times New Roman"/>
          <w:color w:val="32302E"/>
          <w:sz w:val="24"/>
          <w:szCs w:val="24"/>
        </w:rPr>
        <w:t>Jul,2020</w:t>
      </w:r>
    </w:p>
    <w:p w14:paraId="11BE28AD" w14:textId="4D48B0A1" w:rsidR="00CE0889" w:rsidRDefault="00CE0889" w:rsidP="0023217E">
      <w:pPr>
        <w:widowControl w:val="0"/>
        <w:autoSpaceDE w:val="0"/>
        <w:autoSpaceDN w:val="0"/>
        <w:adjustRightInd w:val="0"/>
        <w:spacing w:after="0" w:line="240" w:lineRule="auto"/>
        <w:rPr>
          <w:rFonts w:cs="Times New Roman"/>
          <w:color w:val="32302E"/>
          <w:sz w:val="24"/>
          <w:szCs w:val="24"/>
        </w:rPr>
      </w:pPr>
      <w:bookmarkStart w:id="2" w:name="OLE_LINK1"/>
      <w:bookmarkStart w:id="3" w:name="OLE_LINK2"/>
      <w:r w:rsidRPr="00F31118">
        <w:rPr>
          <w:rFonts w:cs="Times New Roman"/>
          <w:color w:val="32302E"/>
          <w:sz w:val="24"/>
          <w:szCs w:val="24"/>
        </w:rPr>
        <w:t xml:space="preserve">     </w:t>
      </w:r>
      <w:r w:rsidR="0023217E">
        <w:rPr>
          <w:rFonts w:cs="Times New Roman"/>
          <w:color w:val="32302E"/>
          <w:sz w:val="24"/>
          <w:szCs w:val="24"/>
        </w:rPr>
        <w:t xml:space="preserve">Major: </w:t>
      </w:r>
      <w:bookmarkEnd w:id="2"/>
      <w:bookmarkEnd w:id="3"/>
      <w:r w:rsidR="0023217E">
        <w:rPr>
          <w:rFonts w:cs="Times New Roman"/>
          <w:color w:val="32302E"/>
          <w:sz w:val="24"/>
          <w:szCs w:val="24"/>
        </w:rPr>
        <w:t>Information System and Technology</w:t>
      </w:r>
    </w:p>
    <w:p w14:paraId="78ACF1BE" w14:textId="1B93C728" w:rsidR="0023217E" w:rsidRDefault="0023217E" w:rsidP="0023217E">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Pr>
          <w:rFonts w:cs="Times New Roman"/>
          <w:color w:val="32302E"/>
          <w:sz w:val="24"/>
          <w:szCs w:val="24"/>
        </w:rPr>
        <w:t>GPA: 3.95</w:t>
      </w:r>
    </w:p>
    <w:p w14:paraId="472B1ECF" w14:textId="77777777" w:rsidR="00CE0889" w:rsidRPr="00F31118" w:rsidRDefault="00CE0889" w:rsidP="00CE0889">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w:t>
      </w:r>
    </w:p>
    <w:p w14:paraId="768C6548" w14:textId="2B6989DD" w:rsidR="0023217E" w:rsidRPr="00867777" w:rsidRDefault="0023217E" w:rsidP="0023217E">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Undergraduate</w:t>
      </w:r>
      <w:r w:rsidRPr="00867777">
        <w:rPr>
          <w:rFonts w:cs="Times New Roman"/>
          <w:color w:val="32302E"/>
          <w:sz w:val="24"/>
          <w:szCs w:val="24"/>
        </w:rPr>
        <w:t xml:space="preserve"> </w:t>
      </w:r>
      <w:r>
        <w:rPr>
          <w:rFonts w:cs="Times New Roman"/>
          <w:color w:val="32302E"/>
          <w:sz w:val="24"/>
          <w:szCs w:val="24"/>
        </w:rPr>
        <w:t>–</w:t>
      </w:r>
      <w:r w:rsidRPr="00867777">
        <w:rPr>
          <w:rFonts w:cs="Times New Roman"/>
          <w:color w:val="32302E"/>
          <w:sz w:val="24"/>
          <w:szCs w:val="24"/>
        </w:rPr>
        <w:t xml:space="preserve"> </w:t>
      </w:r>
      <w:r>
        <w:rPr>
          <w:rFonts w:cs="Times New Roman"/>
          <w:color w:val="32302E"/>
          <w:sz w:val="24"/>
          <w:szCs w:val="24"/>
        </w:rPr>
        <w:t xml:space="preserve">South </w:t>
      </w:r>
      <w:bookmarkStart w:id="4" w:name="OLE_LINK3"/>
      <w:bookmarkStart w:id="5" w:name="OLE_LINK4"/>
      <w:r>
        <w:rPr>
          <w:rFonts w:cs="Times New Roman"/>
          <w:color w:val="32302E"/>
          <w:sz w:val="24"/>
          <w:szCs w:val="24"/>
        </w:rPr>
        <w:t xml:space="preserve">Metallurgy </w:t>
      </w:r>
      <w:bookmarkEnd w:id="4"/>
      <w:bookmarkEnd w:id="5"/>
      <w:r>
        <w:rPr>
          <w:rFonts w:cs="Times New Roman"/>
          <w:color w:val="32302E"/>
          <w:sz w:val="24"/>
          <w:szCs w:val="24"/>
        </w:rPr>
        <w:t>College (Ganzhou, Jiangxi China)</w:t>
      </w:r>
    </w:p>
    <w:p w14:paraId="031672F8" w14:textId="3D6D768B" w:rsidR="0023217E" w:rsidRPr="00F31118" w:rsidRDefault="0023217E" w:rsidP="0023217E">
      <w:pPr>
        <w:widowControl w:val="0"/>
        <w:autoSpaceDE w:val="0"/>
        <w:autoSpaceDN w:val="0"/>
        <w:adjustRightInd w:val="0"/>
        <w:spacing w:after="0" w:line="240" w:lineRule="auto"/>
        <w:rPr>
          <w:rFonts w:cs="Times New Roman"/>
          <w:color w:val="32302E"/>
          <w:sz w:val="24"/>
          <w:szCs w:val="24"/>
        </w:rPr>
      </w:pPr>
      <w:r>
        <w:rPr>
          <w:rFonts w:cs="Times New Roman"/>
          <w:color w:val="32302E"/>
          <w:sz w:val="24"/>
          <w:szCs w:val="24"/>
        </w:rPr>
        <w:t>Sep 1992</w:t>
      </w:r>
      <w:r w:rsidRPr="00F31118">
        <w:rPr>
          <w:rFonts w:cs="Times New Roman"/>
          <w:color w:val="32302E"/>
          <w:sz w:val="24"/>
          <w:szCs w:val="24"/>
        </w:rPr>
        <w:t xml:space="preserve"> – </w:t>
      </w:r>
      <w:r>
        <w:rPr>
          <w:rFonts w:cs="Times New Roman"/>
          <w:color w:val="32302E"/>
          <w:sz w:val="24"/>
          <w:szCs w:val="24"/>
        </w:rPr>
        <w:t>Jun 1996</w:t>
      </w:r>
    </w:p>
    <w:p w14:paraId="0F4558A8" w14:textId="26CDFCE6" w:rsidR="0023217E" w:rsidRDefault="0023217E" w:rsidP="0023217E">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Pr>
          <w:rFonts w:cs="Times New Roman"/>
          <w:color w:val="32302E"/>
          <w:sz w:val="24"/>
          <w:szCs w:val="24"/>
        </w:rPr>
        <w:t>Major: Metallurgy Machine</w:t>
      </w:r>
    </w:p>
    <w:p w14:paraId="30555956" w14:textId="60EDE875" w:rsidR="00CE0889" w:rsidRPr="0023217E" w:rsidRDefault="0023217E" w:rsidP="00CE0889">
      <w:pPr>
        <w:widowControl w:val="0"/>
        <w:autoSpaceDE w:val="0"/>
        <w:autoSpaceDN w:val="0"/>
        <w:adjustRightInd w:val="0"/>
        <w:spacing w:after="0" w:line="240" w:lineRule="auto"/>
        <w:rPr>
          <w:rFonts w:cs="Times New Roman"/>
          <w:color w:val="32302E"/>
          <w:sz w:val="24"/>
          <w:szCs w:val="24"/>
        </w:rPr>
      </w:pPr>
      <w:r w:rsidRPr="00F31118">
        <w:rPr>
          <w:rFonts w:cs="Times New Roman"/>
          <w:color w:val="32302E"/>
          <w:sz w:val="24"/>
          <w:szCs w:val="24"/>
        </w:rPr>
        <w:t xml:space="preserve">     </w:t>
      </w:r>
      <w:r>
        <w:rPr>
          <w:rFonts w:cs="Times New Roman"/>
          <w:color w:val="32302E"/>
          <w:sz w:val="24"/>
          <w:szCs w:val="24"/>
        </w:rPr>
        <w:t>GPA: 3.2</w:t>
      </w:r>
    </w:p>
    <w:p w14:paraId="2EE1628C" w14:textId="77777777" w:rsidR="00CE0889" w:rsidRDefault="00CE0889" w:rsidP="0083440D">
      <w:pPr>
        <w:widowControl w:val="0"/>
        <w:autoSpaceDE w:val="0"/>
        <w:autoSpaceDN w:val="0"/>
        <w:adjustRightInd w:val="0"/>
        <w:spacing w:after="0" w:line="240" w:lineRule="auto"/>
        <w:rPr>
          <w:rFonts w:cs="Times New Roman"/>
          <w:color w:val="DC5420"/>
          <w:sz w:val="32"/>
          <w:szCs w:val="32"/>
        </w:rPr>
      </w:pPr>
    </w:p>
    <w:p w14:paraId="76E46ED2" w14:textId="5727D9F5" w:rsidR="0083440D" w:rsidRPr="00F31118" w:rsidRDefault="0083440D" w:rsidP="0083440D">
      <w:pPr>
        <w:widowControl w:val="0"/>
        <w:autoSpaceDE w:val="0"/>
        <w:autoSpaceDN w:val="0"/>
        <w:adjustRightInd w:val="0"/>
        <w:spacing w:after="0" w:line="240" w:lineRule="auto"/>
        <w:rPr>
          <w:rFonts w:cs="Times New Roman"/>
          <w:color w:val="DC5420"/>
          <w:sz w:val="32"/>
          <w:szCs w:val="32"/>
        </w:rPr>
      </w:pPr>
      <w:r w:rsidRPr="00F31118">
        <w:rPr>
          <w:rFonts w:cs="Times New Roman"/>
          <w:color w:val="DC5420"/>
          <w:sz w:val="32"/>
          <w:szCs w:val="32"/>
        </w:rPr>
        <w:t>Skills</w:t>
      </w:r>
    </w:p>
    <w:p w14:paraId="347C620E" w14:textId="7777777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Programming Languages: Java, C/C++, Python, Scala, Shell Scripting, Objective C, Swift, JavaScript, Cobol.</w:t>
      </w:r>
    </w:p>
    <w:p w14:paraId="22CA7EFE" w14:textId="1A77CB37" w:rsidR="0083440D" w:rsidRPr="00F31118"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Application Software: </w:t>
      </w:r>
      <w:r w:rsidR="00264A09">
        <w:rPr>
          <w:rFonts w:ascii="Calibri" w:hAnsi="Calibri" w:cs="Calibri"/>
          <w:color w:val="auto"/>
          <w:sz w:val="24"/>
          <w:szCs w:val="24"/>
        </w:rPr>
        <w:t xml:space="preserve">Apache Hadoop, Apache Kafka, Spark, Cassandra, </w:t>
      </w:r>
      <w:r w:rsidRPr="00F31118">
        <w:rPr>
          <w:rFonts w:cs="Times New Roman"/>
          <w:color w:val="32302E"/>
          <w:sz w:val="24"/>
          <w:szCs w:val="24"/>
        </w:rPr>
        <w:t>NetBeans, Eclipse, Intel</w:t>
      </w:r>
      <w:r w:rsidR="00264A09">
        <w:rPr>
          <w:rFonts w:cs="Times New Roman"/>
          <w:color w:val="32302E"/>
          <w:sz w:val="24"/>
          <w:szCs w:val="24"/>
        </w:rPr>
        <w:t xml:space="preserve">liJ, </w:t>
      </w:r>
      <w:r w:rsidR="002C491F">
        <w:rPr>
          <w:rFonts w:cs="Times New Roman"/>
          <w:color w:val="32302E"/>
          <w:sz w:val="24"/>
          <w:szCs w:val="24"/>
        </w:rPr>
        <w:t>XC</w:t>
      </w:r>
      <w:r w:rsidR="002C491F" w:rsidRPr="00F31118">
        <w:rPr>
          <w:rFonts w:cs="Times New Roman"/>
          <w:color w:val="32302E"/>
          <w:sz w:val="24"/>
          <w:szCs w:val="24"/>
        </w:rPr>
        <w:t>ode</w:t>
      </w:r>
      <w:r w:rsidRPr="00F31118">
        <w:rPr>
          <w:rFonts w:cs="Times New Roman"/>
          <w:color w:val="32302E"/>
          <w:sz w:val="24"/>
          <w:szCs w:val="24"/>
        </w:rPr>
        <w:t xml:space="preserve">, </w:t>
      </w:r>
      <w:r w:rsidR="00E643E8" w:rsidRPr="00F31118">
        <w:rPr>
          <w:rFonts w:cs="Times New Roman"/>
          <w:color w:val="32302E"/>
          <w:sz w:val="24"/>
          <w:szCs w:val="24"/>
        </w:rPr>
        <w:t xml:space="preserve">Jenkins, </w:t>
      </w:r>
      <w:r w:rsidRPr="00F31118">
        <w:rPr>
          <w:rFonts w:cs="Times New Roman"/>
          <w:color w:val="32302E"/>
          <w:sz w:val="24"/>
          <w:szCs w:val="24"/>
        </w:rPr>
        <w:t>Apache Web Server</w:t>
      </w:r>
      <w:r w:rsidR="00E643E8" w:rsidRPr="00F31118">
        <w:rPr>
          <w:rFonts w:cs="Times New Roman"/>
          <w:color w:val="32302E"/>
          <w:sz w:val="24"/>
          <w:szCs w:val="24"/>
        </w:rPr>
        <w:t>, Tomcat</w:t>
      </w:r>
      <w:r w:rsidRPr="00F31118">
        <w:rPr>
          <w:rFonts w:cs="Times New Roman"/>
          <w:color w:val="32302E"/>
          <w:sz w:val="24"/>
          <w:szCs w:val="24"/>
        </w:rPr>
        <w:t>, AWS, Apache Spark</w:t>
      </w:r>
      <w:r w:rsidR="00E643E8" w:rsidRPr="00F31118">
        <w:rPr>
          <w:rFonts w:cs="Times New Roman"/>
          <w:color w:val="32302E"/>
          <w:sz w:val="24"/>
          <w:szCs w:val="24"/>
        </w:rPr>
        <w:t>, Maven, make</w:t>
      </w:r>
      <w:r w:rsidR="009E78CE" w:rsidRPr="00F31118">
        <w:rPr>
          <w:rFonts w:cs="Times New Roman"/>
          <w:color w:val="32302E"/>
          <w:sz w:val="24"/>
          <w:szCs w:val="24"/>
        </w:rPr>
        <w:t xml:space="preserve">, Java EE </w:t>
      </w:r>
      <w:proofErr w:type="gramStart"/>
      <w:r w:rsidR="009E78CE" w:rsidRPr="00F31118">
        <w:rPr>
          <w:rFonts w:cs="Times New Roman"/>
          <w:color w:val="32302E"/>
          <w:sz w:val="24"/>
          <w:szCs w:val="24"/>
        </w:rPr>
        <w:t>7</w:t>
      </w:r>
      <w:r w:rsidR="00264A09">
        <w:rPr>
          <w:rFonts w:cs="Times New Roman"/>
          <w:color w:val="32302E"/>
          <w:sz w:val="24"/>
          <w:szCs w:val="24"/>
        </w:rPr>
        <w:t>,Spring</w:t>
      </w:r>
      <w:proofErr w:type="gramEnd"/>
      <w:r w:rsidRPr="00F31118">
        <w:rPr>
          <w:rFonts w:cs="Times New Roman"/>
          <w:color w:val="32302E"/>
          <w:sz w:val="24"/>
          <w:szCs w:val="24"/>
        </w:rPr>
        <w:t>.</w:t>
      </w:r>
    </w:p>
    <w:p w14:paraId="4D7689D3" w14:textId="77777777" w:rsidR="0083440D" w:rsidRDefault="0083440D" w:rsidP="0083440D">
      <w:pPr>
        <w:widowControl w:val="0"/>
        <w:autoSpaceDE w:val="0"/>
        <w:autoSpaceDN w:val="0"/>
        <w:adjustRightInd w:val="0"/>
        <w:spacing w:after="0" w:line="240" w:lineRule="auto"/>
        <w:rPr>
          <w:rFonts w:cs="Times New Roman"/>
          <w:color w:val="32302E"/>
          <w:sz w:val="24"/>
          <w:szCs w:val="24"/>
        </w:rPr>
      </w:pPr>
      <w:r w:rsidRPr="00F31118">
        <w:rPr>
          <w:rFonts w:ascii="SimSun" w:eastAsia="SimSun" w:hAnsi="SimSun" w:cs="SimSun"/>
          <w:color w:val="32302E"/>
          <w:sz w:val="24"/>
          <w:szCs w:val="24"/>
        </w:rPr>
        <w:t></w:t>
      </w:r>
      <w:r w:rsidRPr="00F31118">
        <w:rPr>
          <w:rFonts w:cs="Times New Roman"/>
          <w:color w:val="32302E"/>
          <w:sz w:val="24"/>
          <w:szCs w:val="24"/>
        </w:rPr>
        <w:t xml:space="preserve"> Operating Systems: Windows, Unix/Linux, Mac OSX.</w:t>
      </w:r>
    </w:p>
    <w:p w14:paraId="201FDE84" w14:textId="77777777" w:rsidR="009851D6" w:rsidRPr="0083440D" w:rsidRDefault="009851D6" w:rsidP="0083440D">
      <w:pPr>
        <w:pStyle w:val="ListBullet"/>
        <w:numPr>
          <w:ilvl w:val="0"/>
          <w:numId w:val="0"/>
        </w:numPr>
      </w:pPr>
    </w:p>
    <w:sectPr w:rsidR="009851D6" w:rsidRPr="0083440D">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32862" w14:textId="77777777" w:rsidR="00D85D2A" w:rsidRDefault="00D85D2A">
      <w:r>
        <w:separator/>
      </w:r>
    </w:p>
    <w:p w14:paraId="15010F32" w14:textId="77777777" w:rsidR="00D85D2A" w:rsidRDefault="00D85D2A"/>
  </w:endnote>
  <w:endnote w:type="continuationSeparator" w:id="0">
    <w:p w14:paraId="699A42E0" w14:textId="77777777" w:rsidR="00D85D2A" w:rsidRDefault="00D85D2A">
      <w:r>
        <w:continuationSeparator/>
      </w:r>
    </w:p>
    <w:p w14:paraId="5E0474B9" w14:textId="77777777" w:rsidR="00D85D2A" w:rsidRDefault="00D85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Ligh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201157D0" w14:textId="77777777" w:rsidR="009851D6" w:rsidRDefault="009037D4">
        <w:pPr>
          <w:pStyle w:val="Footer"/>
        </w:pPr>
        <w:r>
          <w:fldChar w:fldCharType="begin"/>
        </w:r>
        <w:r>
          <w:instrText xml:space="preserve"> PAGE   \* MERGEFORMAT </w:instrText>
        </w:r>
        <w:r>
          <w:fldChar w:fldCharType="separate"/>
        </w:r>
        <w:r w:rsidR="00EF43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4495E" w14:textId="77777777" w:rsidR="00D85D2A" w:rsidRDefault="00D85D2A">
      <w:r>
        <w:separator/>
      </w:r>
    </w:p>
    <w:p w14:paraId="7DFF6E9D" w14:textId="77777777" w:rsidR="00D85D2A" w:rsidRDefault="00D85D2A"/>
  </w:footnote>
  <w:footnote w:type="continuationSeparator" w:id="0">
    <w:p w14:paraId="792807E2" w14:textId="77777777" w:rsidR="00D85D2A" w:rsidRDefault="00D85D2A">
      <w:r>
        <w:continuationSeparator/>
      </w:r>
    </w:p>
    <w:p w14:paraId="0FC36B2E" w14:textId="77777777" w:rsidR="00D85D2A" w:rsidRDefault="00D85D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0D"/>
    <w:rsid w:val="000019ED"/>
    <w:rsid w:val="00010A31"/>
    <w:rsid w:val="000308ED"/>
    <w:rsid w:val="001321B6"/>
    <w:rsid w:val="00142617"/>
    <w:rsid w:val="001967EB"/>
    <w:rsid w:val="00210C0C"/>
    <w:rsid w:val="0023217E"/>
    <w:rsid w:val="00264A09"/>
    <w:rsid w:val="0029065B"/>
    <w:rsid w:val="002A05E8"/>
    <w:rsid w:val="002C491F"/>
    <w:rsid w:val="002D5522"/>
    <w:rsid w:val="0030370A"/>
    <w:rsid w:val="003D5E63"/>
    <w:rsid w:val="004453A0"/>
    <w:rsid w:val="004749A3"/>
    <w:rsid w:val="004F2ABF"/>
    <w:rsid w:val="00513C48"/>
    <w:rsid w:val="00515C2E"/>
    <w:rsid w:val="0053094E"/>
    <w:rsid w:val="00594B8E"/>
    <w:rsid w:val="00606534"/>
    <w:rsid w:val="006360F7"/>
    <w:rsid w:val="00637EEF"/>
    <w:rsid w:val="00660988"/>
    <w:rsid w:val="006777AD"/>
    <w:rsid w:val="006C3456"/>
    <w:rsid w:val="00702468"/>
    <w:rsid w:val="0076149C"/>
    <w:rsid w:val="00783062"/>
    <w:rsid w:val="0082378E"/>
    <w:rsid w:val="0083440D"/>
    <w:rsid w:val="00845772"/>
    <w:rsid w:val="00867777"/>
    <w:rsid w:val="008827ED"/>
    <w:rsid w:val="008A31BA"/>
    <w:rsid w:val="008A34B6"/>
    <w:rsid w:val="008C36CA"/>
    <w:rsid w:val="008E5544"/>
    <w:rsid w:val="008F6A79"/>
    <w:rsid w:val="009037D4"/>
    <w:rsid w:val="009747C1"/>
    <w:rsid w:val="009830F4"/>
    <w:rsid w:val="009851D6"/>
    <w:rsid w:val="009A5827"/>
    <w:rsid w:val="009E6838"/>
    <w:rsid w:val="009E78CE"/>
    <w:rsid w:val="00A06004"/>
    <w:rsid w:val="00A21B48"/>
    <w:rsid w:val="00A97BC8"/>
    <w:rsid w:val="00B27F51"/>
    <w:rsid w:val="00B943AD"/>
    <w:rsid w:val="00BC6ADA"/>
    <w:rsid w:val="00C346AD"/>
    <w:rsid w:val="00CE0889"/>
    <w:rsid w:val="00D06120"/>
    <w:rsid w:val="00D72FF6"/>
    <w:rsid w:val="00D85D2A"/>
    <w:rsid w:val="00DA4FAD"/>
    <w:rsid w:val="00DC3096"/>
    <w:rsid w:val="00DC795D"/>
    <w:rsid w:val="00E643E8"/>
    <w:rsid w:val="00EF437A"/>
    <w:rsid w:val="00F04C03"/>
    <w:rsid w:val="00F31118"/>
    <w:rsid w:val="00F749F4"/>
    <w:rsid w:val="00F86796"/>
    <w:rsid w:val="00FF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3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83440D"/>
    <w:rPr>
      <w:color w:val="214C5E" w:themeColor="followedHyperlink"/>
      <w:u w:val="single"/>
    </w:rPr>
  </w:style>
  <w:style w:type="character" w:styleId="UnresolvedMention">
    <w:name w:val="Unresolved Mention"/>
    <w:basedOn w:val="DefaultParagraphFont"/>
    <w:uiPriority w:val="99"/>
    <w:rsid w:val="002C491F"/>
    <w:rPr>
      <w:color w:val="605E5C"/>
      <w:shd w:val="clear" w:color="auto" w:fill="E1DFDD"/>
    </w:rPr>
  </w:style>
  <w:style w:type="paragraph" w:styleId="BalloonText">
    <w:name w:val="Balloon Text"/>
    <w:basedOn w:val="Normal"/>
    <w:link w:val="BalloonTextChar"/>
    <w:uiPriority w:val="99"/>
    <w:semiHidden/>
    <w:unhideWhenUsed/>
    <w:rsid w:val="008F6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6A7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aibo.yan@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yan/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8</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Tristan</dc:creator>
  <cp:keywords/>
  <dc:description/>
  <cp:lastModifiedBy>Haibo Yan</cp:lastModifiedBy>
  <cp:revision>4</cp:revision>
  <cp:lastPrinted>2020-12-14T20:18:00Z</cp:lastPrinted>
  <dcterms:created xsi:type="dcterms:W3CDTF">2020-12-14T20:18:00Z</dcterms:created>
  <dcterms:modified xsi:type="dcterms:W3CDTF">2020-12-14T20:22:00Z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